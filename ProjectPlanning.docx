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80AF" w14:textId="77777777" w:rsidR="00A10484" w:rsidRDefault="00BE2E46">
      <w:pPr>
        <w:pStyle w:val="Title"/>
      </w:pPr>
      <w:r>
        <w:t>Project Planning</w:t>
      </w:r>
    </w:p>
    <w:p w14:paraId="26FEA21A" w14:textId="77777777" w:rsidR="00074DCE" w:rsidRDefault="00074DCE" w:rsidP="00BE2E46">
      <w:pPr>
        <w:pStyle w:val="Heading1"/>
      </w:pPr>
      <w:r>
        <w:t>Checklist</w:t>
      </w:r>
    </w:p>
    <w:p w14:paraId="628A9FAB" w14:textId="0576C5E0" w:rsidR="00074DCE" w:rsidRDefault="00074DCE" w:rsidP="00243316">
      <w:pPr>
        <w:pStyle w:val="ListParagraph"/>
        <w:numPr>
          <w:ilvl w:val="0"/>
          <w:numId w:val="31"/>
        </w:numPr>
      </w:pPr>
      <w:r>
        <w:t xml:space="preserve">Did you create your Bitbucket repository </w:t>
      </w:r>
      <w:r w:rsidR="00243316">
        <w:t>(cis2250_201</w:t>
      </w:r>
      <w:r w:rsidR="006E7E26">
        <w:t>9</w:t>
      </w:r>
      <w:r w:rsidR="00243316">
        <w:t>20</w:t>
      </w:r>
      <w:r w:rsidR="006E7E26">
        <w:t>20</w:t>
      </w:r>
      <w:r w:rsidR="00243316">
        <w:t>_project_last_</w:t>
      </w:r>
      <w:proofErr w:type="gramStart"/>
      <w:r w:rsidR="00243316">
        <w:t>first)</w:t>
      </w:r>
      <w:proofErr w:type="gramEnd"/>
    </w:p>
    <w:p w14:paraId="7B1C5469" w14:textId="77777777" w:rsidR="00243316" w:rsidRDefault="00243316" w:rsidP="00243316">
      <w:pPr>
        <w:pStyle w:val="ListParagraph"/>
        <w:numPr>
          <w:ilvl w:val="0"/>
          <w:numId w:val="30"/>
        </w:numPr>
      </w:pPr>
      <w:r>
        <w:t>All lowercase?</w:t>
      </w:r>
    </w:p>
    <w:p w14:paraId="08DF3290" w14:textId="232D1C8B" w:rsidR="00243316" w:rsidRDefault="00243316" w:rsidP="00243316">
      <w:pPr>
        <w:pStyle w:val="ListParagraph"/>
        <w:numPr>
          <w:ilvl w:val="0"/>
          <w:numId w:val="30"/>
        </w:numPr>
      </w:pPr>
      <w:r>
        <w:t xml:space="preserve">Shared with </w:t>
      </w:r>
      <w:proofErr w:type="spellStart"/>
      <w:r>
        <w:t>cisbjmaclean</w:t>
      </w:r>
      <w:proofErr w:type="spellEnd"/>
      <w:r>
        <w:t>?</w:t>
      </w:r>
    </w:p>
    <w:p w14:paraId="75A37FDF" w14:textId="77777777" w:rsidR="00243316" w:rsidRDefault="00243316" w:rsidP="00243316">
      <w:pPr>
        <w:pStyle w:val="ListParagraph"/>
        <w:numPr>
          <w:ilvl w:val="0"/>
          <w:numId w:val="32"/>
        </w:numPr>
      </w:pPr>
      <w:r>
        <w:t>Did you check in an initial version of the project?</w:t>
      </w:r>
    </w:p>
    <w:p w14:paraId="1C17ABD9" w14:textId="05B84D14" w:rsidR="00074DCE" w:rsidRPr="00074DCE" w:rsidRDefault="00243316" w:rsidP="00074DCE">
      <w:pPr>
        <w:pStyle w:val="ListParagraph"/>
        <w:numPr>
          <w:ilvl w:val="0"/>
          <w:numId w:val="32"/>
        </w:numPr>
      </w:pPr>
      <w:r>
        <w:t xml:space="preserve">Did you create your custom icon (which contains </w:t>
      </w:r>
      <w:r w:rsidR="006E7E26">
        <w:t>a way to identify it’s yours</w:t>
      </w:r>
      <w:r>
        <w:t>)?</w:t>
      </w:r>
    </w:p>
    <w:p w14:paraId="53285270" w14:textId="77777777" w:rsidR="00BE2E46" w:rsidRPr="00855982" w:rsidRDefault="00BE2E46" w:rsidP="00BE2E46">
      <w:pPr>
        <w:pStyle w:val="Heading1"/>
      </w:pPr>
      <w:r>
        <w:t>Screen Design</w:t>
      </w:r>
      <w:bookmarkStart w:id="0" w:name="_GoBack"/>
      <w:bookmarkEnd w:id="0"/>
    </w:p>
    <w:p w14:paraId="4CEF6BC7" w14:textId="77777777" w:rsidR="00BE2E46" w:rsidRDefault="00BE2E46" w:rsidP="00BE2E46">
      <w:r>
        <w:t xml:space="preserve">Take some time to come up with the initial screens that you will use in the app.  </w:t>
      </w:r>
      <w:r w:rsidR="00074DCE">
        <w:t xml:space="preserve">What will </w:t>
      </w:r>
      <w:r w:rsidR="004D5970">
        <w:t xml:space="preserve">you use for the main functionality of the application?  The main functionality for the app is the part that is related to court bookings and that will use some of the data which is available in the court booking database (from CIS2232).  </w:t>
      </w:r>
    </w:p>
    <w:p w14:paraId="18068A03" w14:textId="50CE5175" w:rsidR="00855982" w:rsidRDefault="009440C9" w:rsidP="00BE2E46">
      <w:r>
        <w:t>Complete mock ups for t</w:t>
      </w:r>
      <w:r w:rsidR="00274BF1">
        <w:t>he main</w:t>
      </w:r>
      <w:r>
        <w:t xml:space="preserve"> of the screens which will be used for the core app functionality of your project.  </w:t>
      </w:r>
      <w:r w:rsidR="00136442">
        <w:t>Provide a paragraph for each describing how you plan for the screen to be used by the user.</w:t>
      </w:r>
    </w:p>
    <w:p w14:paraId="2D62B326" w14:textId="4D315235" w:rsidR="00274BF1" w:rsidRPr="00855982" w:rsidRDefault="00274BF1" w:rsidP="00274BF1">
      <w:pPr>
        <w:pStyle w:val="Heading1"/>
      </w:pPr>
      <w:r>
        <w:t>Functionality Description</w:t>
      </w:r>
    </w:p>
    <w:p w14:paraId="3E7F72A6" w14:textId="0DC8B002" w:rsidR="00274BF1" w:rsidRDefault="00274BF1" w:rsidP="00274BF1">
      <w:r>
        <w:t>In addition to the screen mock-up, provide a paragraph or two which describes each screen.  What are these screens used for?  How will the user use the screens?</w:t>
      </w:r>
    </w:p>
    <w:p w14:paraId="1617E2C1" w14:textId="77777777" w:rsidR="00274BF1" w:rsidRPr="00855982" w:rsidRDefault="00274BF1" w:rsidP="00BE2E46"/>
    <w:sectPr w:rsidR="00274BF1"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3EB17" w14:textId="77777777" w:rsidR="000B3E7D" w:rsidRDefault="000B3E7D" w:rsidP="00855982">
      <w:pPr>
        <w:spacing w:after="0" w:line="240" w:lineRule="auto"/>
      </w:pPr>
      <w:r>
        <w:separator/>
      </w:r>
    </w:p>
  </w:endnote>
  <w:endnote w:type="continuationSeparator" w:id="0">
    <w:p w14:paraId="7ABFD18D" w14:textId="77777777" w:rsidR="000B3E7D" w:rsidRDefault="000B3E7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8045918" w14:textId="77777777" w:rsidR="00855982" w:rsidRDefault="00855982">
        <w:pPr>
          <w:pStyle w:val="Footer"/>
        </w:pPr>
        <w:r>
          <w:fldChar w:fldCharType="begin"/>
        </w:r>
        <w:r>
          <w:instrText xml:space="preserve"> PAGE   \* MERGEFORMAT </w:instrText>
        </w:r>
        <w:r>
          <w:fldChar w:fldCharType="separate"/>
        </w:r>
        <w:r w:rsidR="00017EC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2D9CE" w14:textId="77777777" w:rsidR="000B3E7D" w:rsidRDefault="000B3E7D" w:rsidP="00855982">
      <w:pPr>
        <w:spacing w:after="0" w:line="240" w:lineRule="auto"/>
      </w:pPr>
      <w:r>
        <w:separator/>
      </w:r>
    </w:p>
  </w:footnote>
  <w:footnote w:type="continuationSeparator" w:id="0">
    <w:p w14:paraId="6B625CF7" w14:textId="77777777" w:rsidR="000B3E7D" w:rsidRDefault="000B3E7D"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8A2B55"/>
    <w:multiLevelType w:val="hybridMultilevel"/>
    <w:tmpl w:val="0DC0D58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346841E9"/>
    <w:multiLevelType w:val="hybridMultilevel"/>
    <w:tmpl w:val="BCBAC85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F7718E8"/>
    <w:multiLevelType w:val="hybridMultilevel"/>
    <w:tmpl w:val="467C928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6"/>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46"/>
    <w:rsid w:val="00017EC2"/>
    <w:rsid w:val="0002703A"/>
    <w:rsid w:val="000409DF"/>
    <w:rsid w:val="00074DCE"/>
    <w:rsid w:val="000B3E7D"/>
    <w:rsid w:val="00136442"/>
    <w:rsid w:val="001720F7"/>
    <w:rsid w:val="001D4362"/>
    <w:rsid w:val="00243316"/>
    <w:rsid w:val="00274BF1"/>
    <w:rsid w:val="00291988"/>
    <w:rsid w:val="004D5970"/>
    <w:rsid w:val="006E7E26"/>
    <w:rsid w:val="00770EE3"/>
    <w:rsid w:val="007833A7"/>
    <w:rsid w:val="00855982"/>
    <w:rsid w:val="009440C9"/>
    <w:rsid w:val="00A10484"/>
    <w:rsid w:val="00BE2E46"/>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D590"/>
  <w15:chartTrackingRefBased/>
  <w15:docId w15:val="{3159CC5E-4B75-400E-AE25-3EE7285E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43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MacLea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728</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BJMacLean</dc:creator>
  <cp:lastModifiedBy>BJ MacLean</cp:lastModifiedBy>
  <cp:revision>8</cp:revision>
  <dcterms:created xsi:type="dcterms:W3CDTF">2018-01-07T01:28:00Z</dcterms:created>
  <dcterms:modified xsi:type="dcterms:W3CDTF">2020-01-14T17:11:00Z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