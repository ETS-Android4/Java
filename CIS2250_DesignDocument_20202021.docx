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Company Name layout table"/>
      </w:tblPr>
      <w:tblGrid>
        <w:gridCol w:w="7776"/>
      </w:tblGrid>
      <w:tr w:rsidR="008B3A22" w14:paraId="077C190C" w14:textId="77777777" w:rsidTr="005F3442">
        <w:trPr>
          <w:trHeight w:val="1173"/>
        </w:trPr>
        <w:tc>
          <w:tcPr>
            <w:tcW w:w="7776" w:type="dxa"/>
            <w:tcBorders>
              <w:bottom w:val="single" w:sz="8" w:space="0" w:color="CCCCCC" w:themeColor="background2"/>
            </w:tcBorders>
          </w:tcPr>
          <w:p w14:paraId="46BE241C" w14:textId="19F2B18D" w:rsidR="008B3A22" w:rsidRDefault="00892558" w:rsidP="00111034">
            <w:pPr>
              <w:pStyle w:val="CompanyName"/>
            </w:pPr>
            <w:sdt>
              <w:sdtPr>
                <w:alias w:val="Name"/>
                <w:tag w:val=""/>
                <w:id w:val="1599831477"/>
                <w:placeholder>
                  <w:docPart w:val="3A2DFBEBDE4842B29E3816991AA04592"/>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111034">
                  <w:t>CIS</w:t>
                </w:r>
                <w:r w:rsidR="00F2566F">
                  <w:t>22</w:t>
                </w:r>
                <w:r w:rsidR="0096530B">
                  <w:t>50</w:t>
                </w:r>
                <w:r w:rsidR="00111034">
                  <w:t xml:space="preserve"> </w:t>
                </w:r>
                <w:r w:rsidR="00F2566F">
                  <w:t>Advanced OOP</w:t>
                </w:r>
              </w:sdtContent>
            </w:sdt>
          </w:p>
        </w:tc>
      </w:tr>
    </w:tbl>
    <w:p w14:paraId="3ED990CA" w14:textId="77777777" w:rsidR="008B3A22" w:rsidRDefault="00892558" w:rsidP="008B3A22">
      <w:pPr>
        <w:pStyle w:val="Title"/>
      </w:pPr>
      <w:sdt>
        <w:sdtPr>
          <w:alias w:val="Title"/>
          <w:tag w:val=""/>
          <w:id w:val="-2128073484"/>
          <w:placeholder>
            <w:docPart w:val="4CBFB3E5F7904DDC852DFC13945ED02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11034">
            <w:t>Project Requirements</w:t>
          </w:r>
        </w:sdtContent>
      </w:sdt>
    </w:p>
    <w:p w14:paraId="3B946E66" w14:textId="3B688AD4" w:rsidR="008B3A22" w:rsidRDefault="009B4203" w:rsidP="008B3A22">
      <w:pPr>
        <w:pStyle w:val="Subtitle"/>
      </w:pPr>
      <w:r>
        <w:t xml:space="preserve">CIS </w:t>
      </w:r>
      <w:r w:rsidR="00C76929">
        <w:t>Flowers</w:t>
      </w:r>
    </w:p>
    <w:p w14:paraId="485C10CD" w14:textId="2110B06D" w:rsidR="008B3A22" w:rsidRDefault="5EC6E5B8" w:rsidP="008B3A22">
      <w:pPr>
        <w:pStyle w:val="Date"/>
      </w:pPr>
      <w:r>
        <w:t>AYR 20</w:t>
      </w:r>
      <w:r w:rsidR="00C76929">
        <w:t>20</w:t>
      </w:r>
      <w:r>
        <w:t>20</w:t>
      </w:r>
      <w:r w:rsidR="003A3CC6">
        <w:t>2</w:t>
      </w:r>
      <w:r w:rsidR="00C76929">
        <w:t>1</w:t>
      </w:r>
      <w:r>
        <w:t xml:space="preserve"> </w:t>
      </w:r>
    </w:p>
    <w:p w14:paraId="0EFD68D5" w14:textId="77777777" w:rsidR="008B3A22" w:rsidRDefault="008B3A22" w:rsidP="008B3A22"/>
    <w:tbl>
      <w:tblPr>
        <w:tblStyle w:val="TableGrid"/>
        <w:tblW w:w="8379" w:type="dxa"/>
        <w:tblLook w:val="04A0" w:firstRow="1" w:lastRow="0" w:firstColumn="1" w:lastColumn="0" w:noHBand="0" w:noVBand="1"/>
      </w:tblPr>
      <w:tblGrid>
        <w:gridCol w:w="8379"/>
      </w:tblGrid>
      <w:tr w:rsidR="00447F08" w14:paraId="0268F31E" w14:textId="77777777" w:rsidTr="00447F08">
        <w:trPr>
          <w:trHeight w:val="1620"/>
        </w:trPr>
        <w:tc>
          <w:tcPr>
            <w:tcW w:w="8379" w:type="dxa"/>
            <w:shd w:val="clear" w:color="auto" w:fill="EFF5E9" w:themeFill="accent4" w:themeFillTint="33"/>
          </w:tcPr>
          <w:p w14:paraId="2AAB7D7C" w14:textId="77777777" w:rsidR="00447F08" w:rsidRDefault="00447F08" w:rsidP="00447F08">
            <w:pPr>
              <w:rPr>
                <w:rFonts w:ascii="Arial" w:hAnsi="Arial" w:cs="Arial"/>
                <w:color w:val="333333"/>
                <w:sz w:val="18"/>
                <w:szCs w:val="18"/>
                <w:shd w:val="clear" w:color="auto" w:fill="FFFFFF"/>
              </w:rPr>
            </w:pPr>
          </w:p>
          <w:p w14:paraId="0FF9CA2D" w14:textId="77777777" w:rsidR="00447F08" w:rsidRDefault="00447F08" w:rsidP="00447F08">
            <w:pPr>
              <w:rPr>
                <w:rFonts w:ascii="Arial" w:hAnsi="Arial" w:cs="Arial"/>
                <w:color w:val="333333"/>
                <w:sz w:val="18"/>
                <w:szCs w:val="18"/>
                <w:shd w:val="clear" w:color="auto" w:fill="FFFFFF"/>
              </w:rPr>
            </w:pPr>
          </w:p>
          <w:sdt>
            <w:sdtPr>
              <w:rPr>
                <w:rFonts w:asciiTheme="minorHAnsi" w:eastAsiaTheme="minorHAnsi" w:hAnsiTheme="minorHAnsi" w:cstheme="minorBidi"/>
                <w:color w:val="auto"/>
                <w:sz w:val="22"/>
                <w:szCs w:val="22"/>
              </w:rPr>
              <w:id w:val="-112512110"/>
              <w:docPartObj>
                <w:docPartGallery w:val="Table of Contents"/>
                <w:docPartUnique/>
              </w:docPartObj>
            </w:sdtPr>
            <w:sdtEndPr>
              <w:rPr>
                <w:rFonts w:eastAsiaTheme="minorEastAsia"/>
                <w:b/>
                <w:bCs/>
                <w:noProof/>
                <w:sz w:val="24"/>
                <w:szCs w:val="24"/>
                <w:lang w:eastAsia="ja-JP"/>
              </w:rPr>
            </w:sdtEndPr>
            <w:sdtContent>
              <w:p w14:paraId="7942D2F7" w14:textId="27622EB4" w:rsidR="00F21ED0" w:rsidRDefault="00F21ED0">
                <w:pPr>
                  <w:pStyle w:val="TOCHeading"/>
                </w:pPr>
                <w:r>
                  <w:t>Contents</w:t>
                </w:r>
              </w:p>
              <w:p w14:paraId="4B6DAFA1" w14:textId="13DE0224" w:rsidR="00DD5FAB" w:rsidRDefault="00F21ED0">
                <w:pPr>
                  <w:pStyle w:val="TOC1"/>
                  <w:tabs>
                    <w:tab w:val="right" w:leader="dot" w:pos="776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31283713" w:history="1">
                  <w:r w:rsidR="00DD5FAB" w:rsidRPr="009160AD">
                    <w:rPr>
                      <w:rStyle w:val="Hyperlink"/>
                      <w:noProof/>
                    </w:rPr>
                    <w:t>1.0 Overview</w:t>
                  </w:r>
                  <w:r w:rsidR="00DD5FAB">
                    <w:rPr>
                      <w:noProof/>
                      <w:webHidden/>
                    </w:rPr>
                    <w:tab/>
                  </w:r>
                  <w:r w:rsidR="00DD5FAB">
                    <w:rPr>
                      <w:noProof/>
                      <w:webHidden/>
                    </w:rPr>
                    <w:fldChar w:fldCharType="begin"/>
                  </w:r>
                  <w:r w:rsidR="00DD5FAB">
                    <w:rPr>
                      <w:noProof/>
                      <w:webHidden/>
                    </w:rPr>
                    <w:instrText xml:space="preserve"> PAGEREF _Toc31283713 \h </w:instrText>
                  </w:r>
                  <w:r w:rsidR="00DD5FAB">
                    <w:rPr>
                      <w:noProof/>
                      <w:webHidden/>
                    </w:rPr>
                  </w:r>
                  <w:r w:rsidR="00DD5FAB">
                    <w:rPr>
                      <w:noProof/>
                      <w:webHidden/>
                    </w:rPr>
                    <w:fldChar w:fldCharType="separate"/>
                  </w:r>
                  <w:r w:rsidR="00DD5FAB">
                    <w:rPr>
                      <w:noProof/>
                      <w:webHidden/>
                    </w:rPr>
                    <w:t>2</w:t>
                  </w:r>
                  <w:r w:rsidR="00DD5FAB">
                    <w:rPr>
                      <w:noProof/>
                      <w:webHidden/>
                    </w:rPr>
                    <w:fldChar w:fldCharType="end"/>
                  </w:r>
                </w:hyperlink>
              </w:p>
              <w:p w14:paraId="49F78097" w14:textId="21113639" w:rsidR="00DD5FAB" w:rsidRDefault="00892558">
                <w:pPr>
                  <w:pStyle w:val="TOC1"/>
                  <w:tabs>
                    <w:tab w:val="right" w:leader="dot" w:pos="7766"/>
                  </w:tabs>
                  <w:rPr>
                    <w:rFonts w:cstheme="minorBidi"/>
                    <w:noProof/>
                  </w:rPr>
                </w:pPr>
                <w:hyperlink w:anchor="_Toc31283714" w:history="1">
                  <w:r w:rsidR="00DD5FAB" w:rsidRPr="009160AD">
                    <w:rPr>
                      <w:rStyle w:val="Hyperlink"/>
                      <w:noProof/>
                    </w:rPr>
                    <w:t>Architecture</w:t>
                  </w:r>
                  <w:r w:rsidR="00DD5FAB">
                    <w:rPr>
                      <w:noProof/>
                      <w:webHidden/>
                    </w:rPr>
                    <w:tab/>
                  </w:r>
                  <w:r w:rsidR="00DD5FAB">
                    <w:rPr>
                      <w:noProof/>
                      <w:webHidden/>
                    </w:rPr>
                    <w:fldChar w:fldCharType="begin"/>
                  </w:r>
                  <w:r w:rsidR="00DD5FAB">
                    <w:rPr>
                      <w:noProof/>
                      <w:webHidden/>
                    </w:rPr>
                    <w:instrText xml:space="preserve"> PAGEREF _Toc31283714 \h </w:instrText>
                  </w:r>
                  <w:r w:rsidR="00DD5FAB">
                    <w:rPr>
                      <w:noProof/>
                      <w:webHidden/>
                    </w:rPr>
                  </w:r>
                  <w:r w:rsidR="00DD5FAB">
                    <w:rPr>
                      <w:noProof/>
                      <w:webHidden/>
                    </w:rPr>
                    <w:fldChar w:fldCharType="separate"/>
                  </w:r>
                  <w:r w:rsidR="00DD5FAB">
                    <w:rPr>
                      <w:noProof/>
                      <w:webHidden/>
                    </w:rPr>
                    <w:t>3</w:t>
                  </w:r>
                  <w:r w:rsidR="00DD5FAB">
                    <w:rPr>
                      <w:noProof/>
                      <w:webHidden/>
                    </w:rPr>
                    <w:fldChar w:fldCharType="end"/>
                  </w:r>
                </w:hyperlink>
              </w:p>
              <w:p w14:paraId="370CF72C" w14:textId="716A385F" w:rsidR="00DD5FAB" w:rsidRDefault="00892558">
                <w:pPr>
                  <w:pStyle w:val="TOC1"/>
                  <w:tabs>
                    <w:tab w:val="right" w:leader="dot" w:pos="7766"/>
                  </w:tabs>
                  <w:rPr>
                    <w:rFonts w:cstheme="minorBidi"/>
                    <w:noProof/>
                  </w:rPr>
                </w:pPr>
                <w:hyperlink w:anchor="_Toc31283715" w:history="1">
                  <w:r w:rsidR="00DD5FAB" w:rsidRPr="009160AD">
                    <w:rPr>
                      <w:rStyle w:val="Hyperlink"/>
                      <w:noProof/>
                    </w:rPr>
                    <w:t>2.0  Primary Functions</w:t>
                  </w:r>
                  <w:r w:rsidR="00DD5FAB">
                    <w:rPr>
                      <w:noProof/>
                      <w:webHidden/>
                    </w:rPr>
                    <w:tab/>
                  </w:r>
                  <w:r w:rsidR="00DD5FAB">
                    <w:rPr>
                      <w:noProof/>
                      <w:webHidden/>
                    </w:rPr>
                    <w:fldChar w:fldCharType="begin"/>
                  </w:r>
                  <w:r w:rsidR="00DD5FAB">
                    <w:rPr>
                      <w:noProof/>
                      <w:webHidden/>
                    </w:rPr>
                    <w:instrText xml:space="preserve"> PAGEREF _Toc31283715 \h </w:instrText>
                  </w:r>
                  <w:r w:rsidR="00DD5FAB">
                    <w:rPr>
                      <w:noProof/>
                      <w:webHidden/>
                    </w:rPr>
                  </w:r>
                  <w:r w:rsidR="00DD5FAB">
                    <w:rPr>
                      <w:noProof/>
                      <w:webHidden/>
                    </w:rPr>
                    <w:fldChar w:fldCharType="separate"/>
                  </w:r>
                  <w:r w:rsidR="00DD5FAB">
                    <w:rPr>
                      <w:noProof/>
                      <w:webHidden/>
                    </w:rPr>
                    <w:t>3</w:t>
                  </w:r>
                  <w:r w:rsidR="00DD5FAB">
                    <w:rPr>
                      <w:noProof/>
                      <w:webHidden/>
                    </w:rPr>
                    <w:fldChar w:fldCharType="end"/>
                  </w:r>
                </w:hyperlink>
              </w:p>
              <w:p w14:paraId="0773366B" w14:textId="17829FEC" w:rsidR="00DD5FAB" w:rsidRDefault="00892558">
                <w:pPr>
                  <w:pStyle w:val="TOC2"/>
                  <w:tabs>
                    <w:tab w:val="right" w:leader="dot" w:pos="7766"/>
                  </w:tabs>
                  <w:rPr>
                    <w:rFonts w:cstheme="minorBidi"/>
                    <w:noProof/>
                  </w:rPr>
                </w:pPr>
                <w:hyperlink w:anchor="_Toc31283716" w:history="1">
                  <w:r w:rsidR="00DD5FAB" w:rsidRPr="009160AD">
                    <w:rPr>
                      <w:rStyle w:val="Hyperlink"/>
                      <w:noProof/>
                    </w:rPr>
                    <w:t>2.1 Welcome Page</w:t>
                  </w:r>
                  <w:r w:rsidR="00DD5FAB">
                    <w:rPr>
                      <w:noProof/>
                      <w:webHidden/>
                    </w:rPr>
                    <w:tab/>
                  </w:r>
                  <w:r w:rsidR="00DD5FAB">
                    <w:rPr>
                      <w:noProof/>
                      <w:webHidden/>
                    </w:rPr>
                    <w:fldChar w:fldCharType="begin"/>
                  </w:r>
                  <w:r w:rsidR="00DD5FAB">
                    <w:rPr>
                      <w:noProof/>
                      <w:webHidden/>
                    </w:rPr>
                    <w:instrText xml:space="preserve"> PAGEREF _Toc31283716 \h </w:instrText>
                  </w:r>
                  <w:r w:rsidR="00DD5FAB">
                    <w:rPr>
                      <w:noProof/>
                      <w:webHidden/>
                    </w:rPr>
                  </w:r>
                  <w:r w:rsidR="00DD5FAB">
                    <w:rPr>
                      <w:noProof/>
                      <w:webHidden/>
                    </w:rPr>
                    <w:fldChar w:fldCharType="separate"/>
                  </w:r>
                  <w:r w:rsidR="00DD5FAB">
                    <w:rPr>
                      <w:noProof/>
                      <w:webHidden/>
                    </w:rPr>
                    <w:t>3</w:t>
                  </w:r>
                  <w:r w:rsidR="00DD5FAB">
                    <w:rPr>
                      <w:noProof/>
                      <w:webHidden/>
                    </w:rPr>
                    <w:fldChar w:fldCharType="end"/>
                  </w:r>
                </w:hyperlink>
              </w:p>
              <w:p w14:paraId="69FB5BC5" w14:textId="53253118" w:rsidR="00DD5FAB" w:rsidRDefault="00892558">
                <w:pPr>
                  <w:pStyle w:val="TOC2"/>
                  <w:tabs>
                    <w:tab w:val="right" w:leader="dot" w:pos="7766"/>
                  </w:tabs>
                  <w:rPr>
                    <w:rFonts w:cstheme="minorBidi"/>
                    <w:noProof/>
                  </w:rPr>
                </w:pPr>
                <w:hyperlink w:anchor="_Toc31283717" w:history="1">
                  <w:r w:rsidR="00DD5FAB" w:rsidRPr="009160AD">
                    <w:rPr>
                      <w:rStyle w:val="Hyperlink"/>
                      <w:noProof/>
                    </w:rPr>
                    <w:t>2.1 Material Design</w:t>
                  </w:r>
                  <w:r w:rsidR="00DD5FAB">
                    <w:rPr>
                      <w:noProof/>
                      <w:webHidden/>
                    </w:rPr>
                    <w:tab/>
                  </w:r>
                  <w:r w:rsidR="00DD5FAB">
                    <w:rPr>
                      <w:noProof/>
                      <w:webHidden/>
                    </w:rPr>
                    <w:fldChar w:fldCharType="begin"/>
                  </w:r>
                  <w:r w:rsidR="00DD5FAB">
                    <w:rPr>
                      <w:noProof/>
                      <w:webHidden/>
                    </w:rPr>
                    <w:instrText xml:space="preserve"> PAGEREF _Toc31283717 \h </w:instrText>
                  </w:r>
                  <w:r w:rsidR="00DD5FAB">
                    <w:rPr>
                      <w:noProof/>
                      <w:webHidden/>
                    </w:rPr>
                  </w:r>
                  <w:r w:rsidR="00DD5FAB">
                    <w:rPr>
                      <w:noProof/>
                      <w:webHidden/>
                    </w:rPr>
                    <w:fldChar w:fldCharType="separate"/>
                  </w:r>
                  <w:r w:rsidR="00DD5FAB">
                    <w:rPr>
                      <w:noProof/>
                      <w:webHidden/>
                    </w:rPr>
                    <w:t>4</w:t>
                  </w:r>
                  <w:r w:rsidR="00DD5FAB">
                    <w:rPr>
                      <w:noProof/>
                      <w:webHidden/>
                    </w:rPr>
                    <w:fldChar w:fldCharType="end"/>
                  </w:r>
                </w:hyperlink>
              </w:p>
              <w:p w14:paraId="6AFC778B" w14:textId="7F196330" w:rsidR="00DD5FAB" w:rsidRDefault="00892558">
                <w:pPr>
                  <w:pStyle w:val="TOC2"/>
                  <w:tabs>
                    <w:tab w:val="right" w:leader="dot" w:pos="7766"/>
                  </w:tabs>
                  <w:rPr>
                    <w:rFonts w:cstheme="minorBidi"/>
                    <w:noProof/>
                  </w:rPr>
                </w:pPr>
                <w:hyperlink w:anchor="_Toc31283718" w:history="1">
                  <w:r w:rsidR="00DD5FAB" w:rsidRPr="009160AD">
                    <w:rPr>
                      <w:rStyle w:val="Hyperlink"/>
                      <w:noProof/>
                    </w:rPr>
                    <w:t>2.2 Menu</w:t>
                  </w:r>
                  <w:r w:rsidR="00DD5FAB">
                    <w:rPr>
                      <w:noProof/>
                      <w:webHidden/>
                    </w:rPr>
                    <w:tab/>
                  </w:r>
                  <w:r w:rsidR="00DD5FAB">
                    <w:rPr>
                      <w:noProof/>
                      <w:webHidden/>
                    </w:rPr>
                    <w:fldChar w:fldCharType="begin"/>
                  </w:r>
                  <w:r w:rsidR="00DD5FAB">
                    <w:rPr>
                      <w:noProof/>
                      <w:webHidden/>
                    </w:rPr>
                    <w:instrText xml:space="preserve"> PAGEREF _Toc31283718 \h </w:instrText>
                  </w:r>
                  <w:r w:rsidR="00DD5FAB">
                    <w:rPr>
                      <w:noProof/>
                      <w:webHidden/>
                    </w:rPr>
                  </w:r>
                  <w:r w:rsidR="00DD5FAB">
                    <w:rPr>
                      <w:noProof/>
                      <w:webHidden/>
                    </w:rPr>
                    <w:fldChar w:fldCharType="separate"/>
                  </w:r>
                  <w:r w:rsidR="00DD5FAB">
                    <w:rPr>
                      <w:noProof/>
                      <w:webHidden/>
                    </w:rPr>
                    <w:t>4</w:t>
                  </w:r>
                  <w:r w:rsidR="00DD5FAB">
                    <w:rPr>
                      <w:noProof/>
                      <w:webHidden/>
                    </w:rPr>
                    <w:fldChar w:fldCharType="end"/>
                  </w:r>
                </w:hyperlink>
              </w:p>
              <w:p w14:paraId="72830DAC" w14:textId="44A220BA" w:rsidR="00DD5FAB" w:rsidRDefault="00892558">
                <w:pPr>
                  <w:pStyle w:val="TOC3"/>
                  <w:tabs>
                    <w:tab w:val="right" w:leader="dot" w:pos="7766"/>
                  </w:tabs>
                  <w:rPr>
                    <w:rFonts w:cstheme="minorBidi"/>
                    <w:noProof/>
                  </w:rPr>
                </w:pPr>
                <w:hyperlink w:anchor="_Toc31283719" w:history="1">
                  <w:r w:rsidR="00DD5FAB" w:rsidRPr="009160AD">
                    <w:rPr>
                      <w:rStyle w:val="Hyperlink"/>
                      <w:noProof/>
                    </w:rPr>
                    <w:t>2.2.1  Navigation Drawer (or other layout option)</w:t>
                  </w:r>
                  <w:r w:rsidR="00DD5FAB">
                    <w:rPr>
                      <w:noProof/>
                      <w:webHidden/>
                    </w:rPr>
                    <w:tab/>
                  </w:r>
                  <w:r w:rsidR="00DD5FAB">
                    <w:rPr>
                      <w:noProof/>
                      <w:webHidden/>
                    </w:rPr>
                    <w:fldChar w:fldCharType="begin"/>
                  </w:r>
                  <w:r w:rsidR="00DD5FAB">
                    <w:rPr>
                      <w:noProof/>
                      <w:webHidden/>
                    </w:rPr>
                    <w:instrText xml:space="preserve"> PAGEREF _Toc31283719 \h </w:instrText>
                  </w:r>
                  <w:r w:rsidR="00DD5FAB">
                    <w:rPr>
                      <w:noProof/>
                      <w:webHidden/>
                    </w:rPr>
                  </w:r>
                  <w:r w:rsidR="00DD5FAB">
                    <w:rPr>
                      <w:noProof/>
                      <w:webHidden/>
                    </w:rPr>
                    <w:fldChar w:fldCharType="separate"/>
                  </w:r>
                  <w:r w:rsidR="00DD5FAB">
                    <w:rPr>
                      <w:noProof/>
                      <w:webHidden/>
                    </w:rPr>
                    <w:t>4</w:t>
                  </w:r>
                  <w:r w:rsidR="00DD5FAB">
                    <w:rPr>
                      <w:noProof/>
                      <w:webHidden/>
                    </w:rPr>
                    <w:fldChar w:fldCharType="end"/>
                  </w:r>
                </w:hyperlink>
              </w:p>
              <w:p w14:paraId="28B07B31" w14:textId="52E78C35" w:rsidR="00DD5FAB" w:rsidRDefault="00892558">
                <w:pPr>
                  <w:pStyle w:val="TOC3"/>
                  <w:tabs>
                    <w:tab w:val="right" w:leader="dot" w:pos="7766"/>
                  </w:tabs>
                  <w:rPr>
                    <w:rFonts w:cstheme="minorBidi"/>
                    <w:noProof/>
                  </w:rPr>
                </w:pPr>
                <w:hyperlink w:anchor="_Toc31283720" w:history="1">
                  <w:r w:rsidR="00DD5FAB" w:rsidRPr="009160AD">
                    <w:rPr>
                      <w:rStyle w:val="Hyperlink"/>
                      <w:noProof/>
                    </w:rPr>
                    <w:t>2.2.2 Menu</w:t>
                  </w:r>
                  <w:r w:rsidR="00DD5FAB">
                    <w:rPr>
                      <w:noProof/>
                      <w:webHidden/>
                    </w:rPr>
                    <w:tab/>
                  </w:r>
                  <w:r w:rsidR="00DD5FAB">
                    <w:rPr>
                      <w:noProof/>
                      <w:webHidden/>
                    </w:rPr>
                    <w:fldChar w:fldCharType="begin"/>
                  </w:r>
                  <w:r w:rsidR="00DD5FAB">
                    <w:rPr>
                      <w:noProof/>
                      <w:webHidden/>
                    </w:rPr>
                    <w:instrText xml:space="preserve"> PAGEREF _Toc31283720 \h </w:instrText>
                  </w:r>
                  <w:r w:rsidR="00DD5FAB">
                    <w:rPr>
                      <w:noProof/>
                      <w:webHidden/>
                    </w:rPr>
                  </w:r>
                  <w:r w:rsidR="00DD5FAB">
                    <w:rPr>
                      <w:noProof/>
                      <w:webHidden/>
                    </w:rPr>
                    <w:fldChar w:fldCharType="separate"/>
                  </w:r>
                  <w:r w:rsidR="00DD5FAB">
                    <w:rPr>
                      <w:noProof/>
                      <w:webHidden/>
                    </w:rPr>
                    <w:t>4</w:t>
                  </w:r>
                  <w:r w:rsidR="00DD5FAB">
                    <w:rPr>
                      <w:noProof/>
                      <w:webHidden/>
                    </w:rPr>
                    <w:fldChar w:fldCharType="end"/>
                  </w:r>
                </w:hyperlink>
              </w:p>
              <w:p w14:paraId="1572DC72" w14:textId="34AEF332" w:rsidR="00DD5FAB" w:rsidRDefault="00892558">
                <w:pPr>
                  <w:pStyle w:val="TOC2"/>
                  <w:tabs>
                    <w:tab w:val="right" w:leader="dot" w:pos="7766"/>
                  </w:tabs>
                  <w:rPr>
                    <w:rFonts w:cstheme="minorBidi"/>
                    <w:noProof/>
                  </w:rPr>
                </w:pPr>
                <w:hyperlink w:anchor="_Toc31283721" w:history="1">
                  <w:r w:rsidR="00DD5FAB" w:rsidRPr="009160AD">
                    <w:rPr>
                      <w:rStyle w:val="Hyperlink"/>
                      <w:noProof/>
                    </w:rPr>
                    <w:t>2.3 Social media sharing.</w:t>
                  </w:r>
                  <w:r w:rsidR="00DD5FAB">
                    <w:rPr>
                      <w:noProof/>
                      <w:webHidden/>
                    </w:rPr>
                    <w:tab/>
                  </w:r>
                  <w:r w:rsidR="00DD5FAB">
                    <w:rPr>
                      <w:noProof/>
                      <w:webHidden/>
                    </w:rPr>
                    <w:fldChar w:fldCharType="begin"/>
                  </w:r>
                  <w:r w:rsidR="00DD5FAB">
                    <w:rPr>
                      <w:noProof/>
                      <w:webHidden/>
                    </w:rPr>
                    <w:instrText xml:space="preserve"> PAGEREF _Toc31283721 \h </w:instrText>
                  </w:r>
                  <w:r w:rsidR="00DD5FAB">
                    <w:rPr>
                      <w:noProof/>
                      <w:webHidden/>
                    </w:rPr>
                  </w:r>
                  <w:r w:rsidR="00DD5FAB">
                    <w:rPr>
                      <w:noProof/>
                      <w:webHidden/>
                    </w:rPr>
                    <w:fldChar w:fldCharType="separate"/>
                  </w:r>
                  <w:r w:rsidR="00DD5FAB">
                    <w:rPr>
                      <w:noProof/>
                      <w:webHidden/>
                    </w:rPr>
                    <w:t>4</w:t>
                  </w:r>
                  <w:r w:rsidR="00DD5FAB">
                    <w:rPr>
                      <w:noProof/>
                      <w:webHidden/>
                    </w:rPr>
                    <w:fldChar w:fldCharType="end"/>
                  </w:r>
                </w:hyperlink>
              </w:p>
              <w:p w14:paraId="727FCC7D" w14:textId="7A52D20B" w:rsidR="00DD5FAB" w:rsidRDefault="00892558">
                <w:pPr>
                  <w:pStyle w:val="TOC2"/>
                  <w:tabs>
                    <w:tab w:val="right" w:leader="dot" w:pos="7766"/>
                  </w:tabs>
                  <w:rPr>
                    <w:rFonts w:cstheme="minorBidi"/>
                    <w:noProof/>
                  </w:rPr>
                </w:pPr>
                <w:hyperlink w:anchor="_Toc31283722" w:history="1">
                  <w:r w:rsidR="00DD5FAB" w:rsidRPr="009160AD">
                    <w:rPr>
                      <w:rStyle w:val="Hyperlink"/>
                      <w:noProof/>
                    </w:rPr>
                    <w:t>2.4  Services</w:t>
                  </w:r>
                  <w:r w:rsidR="00DD5FAB">
                    <w:rPr>
                      <w:noProof/>
                      <w:webHidden/>
                    </w:rPr>
                    <w:tab/>
                  </w:r>
                  <w:r w:rsidR="00DD5FAB">
                    <w:rPr>
                      <w:noProof/>
                      <w:webHidden/>
                    </w:rPr>
                    <w:fldChar w:fldCharType="begin"/>
                  </w:r>
                  <w:r w:rsidR="00DD5FAB">
                    <w:rPr>
                      <w:noProof/>
                      <w:webHidden/>
                    </w:rPr>
                    <w:instrText xml:space="preserve"> PAGEREF _Toc31283722 \h </w:instrText>
                  </w:r>
                  <w:r w:rsidR="00DD5FAB">
                    <w:rPr>
                      <w:noProof/>
                      <w:webHidden/>
                    </w:rPr>
                  </w:r>
                  <w:r w:rsidR="00DD5FAB">
                    <w:rPr>
                      <w:noProof/>
                      <w:webHidden/>
                    </w:rPr>
                    <w:fldChar w:fldCharType="separate"/>
                  </w:r>
                  <w:r w:rsidR="00DD5FAB">
                    <w:rPr>
                      <w:noProof/>
                      <w:webHidden/>
                    </w:rPr>
                    <w:t>4</w:t>
                  </w:r>
                  <w:r w:rsidR="00DD5FAB">
                    <w:rPr>
                      <w:noProof/>
                      <w:webHidden/>
                    </w:rPr>
                    <w:fldChar w:fldCharType="end"/>
                  </w:r>
                </w:hyperlink>
              </w:p>
              <w:p w14:paraId="2BD4D7C4" w14:textId="60748E8A" w:rsidR="00DD5FAB" w:rsidRDefault="00892558">
                <w:pPr>
                  <w:pStyle w:val="TOC3"/>
                  <w:tabs>
                    <w:tab w:val="right" w:leader="dot" w:pos="7766"/>
                  </w:tabs>
                  <w:rPr>
                    <w:rFonts w:cstheme="minorBidi"/>
                    <w:noProof/>
                  </w:rPr>
                </w:pPr>
                <w:hyperlink w:anchor="_Toc31283723" w:history="1">
                  <w:r w:rsidR="00DD5FAB" w:rsidRPr="009160AD">
                    <w:rPr>
                      <w:rStyle w:val="Hyperlink"/>
                      <w:noProof/>
                    </w:rPr>
                    <w:t>2.4.1 Display Data</w:t>
                  </w:r>
                  <w:r w:rsidR="00DD5FAB">
                    <w:rPr>
                      <w:noProof/>
                      <w:webHidden/>
                    </w:rPr>
                    <w:tab/>
                  </w:r>
                  <w:r w:rsidR="00DD5FAB">
                    <w:rPr>
                      <w:noProof/>
                      <w:webHidden/>
                    </w:rPr>
                    <w:fldChar w:fldCharType="begin"/>
                  </w:r>
                  <w:r w:rsidR="00DD5FAB">
                    <w:rPr>
                      <w:noProof/>
                      <w:webHidden/>
                    </w:rPr>
                    <w:instrText xml:space="preserve"> PAGEREF _Toc31283723 \h </w:instrText>
                  </w:r>
                  <w:r w:rsidR="00DD5FAB">
                    <w:rPr>
                      <w:noProof/>
                      <w:webHidden/>
                    </w:rPr>
                  </w:r>
                  <w:r w:rsidR="00DD5FAB">
                    <w:rPr>
                      <w:noProof/>
                      <w:webHidden/>
                    </w:rPr>
                    <w:fldChar w:fldCharType="separate"/>
                  </w:r>
                  <w:r w:rsidR="00DD5FAB">
                    <w:rPr>
                      <w:noProof/>
                      <w:webHidden/>
                    </w:rPr>
                    <w:t>5</w:t>
                  </w:r>
                  <w:r w:rsidR="00DD5FAB">
                    <w:rPr>
                      <w:noProof/>
                      <w:webHidden/>
                    </w:rPr>
                    <w:fldChar w:fldCharType="end"/>
                  </w:r>
                </w:hyperlink>
              </w:p>
              <w:p w14:paraId="1F663387" w14:textId="6707FAB6" w:rsidR="00DD5FAB" w:rsidRDefault="00892558">
                <w:pPr>
                  <w:pStyle w:val="TOC2"/>
                  <w:tabs>
                    <w:tab w:val="right" w:leader="dot" w:pos="7766"/>
                  </w:tabs>
                  <w:rPr>
                    <w:rFonts w:cstheme="minorBidi"/>
                    <w:noProof/>
                  </w:rPr>
                </w:pPr>
                <w:hyperlink w:anchor="_Toc31283724" w:history="1">
                  <w:r w:rsidR="00DD5FAB" w:rsidRPr="009160AD">
                    <w:rPr>
                      <w:rStyle w:val="Hyperlink"/>
                      <w:noProof/>
                    </w:rPr>
                    <w:t>2.5  Content Provider</w:t>
                  </w:r>
                  <w:r w:rsidR="00DD5FAB">
                    <w:rPr>
                      <w:noProof/>
                      <w:webHidden/>
                    </w:rPr>
                    <w:tab/>
                  </w:r>
                  <w:r w:rsidR="00DD5FAB">
                    <w:rPr>
                      <w:noProof/>
                      <w:webHidden/>
                    </w:rPr>
                    <w:fldChar w:fldCharType="begin"/>
                  </w:r>
                  <w:r w:rsidR="00DD5FAB">
                    <w:rPr>
                      <w:noProof/>
                      <w:webHidden/>
                    </w:rPr>
                    <w:instrText xml:space="preserve"> PAGEREF _Toc31283724 \h </w:instrText>
                  </w:r>
                  <w:r w:rsidR="00DD5FAB">
                    <w:rPr>
                      <w:noProof/>
                      <w:webHidden/>
                    </w:rPr>
                  </w:r>
                  <w:r w:rsidR="00DD5FAB">
                    <w:rPr>
                      <w:noProof/>
                      <w:webHidden/>
                    </w:rPr>
                    <w:fldChar w:fldCharType="separate"/>
                  </w:r>
                  <w:r w:rsidR="00DD5FAB">
                    <w:rPr>
                      <w:noProof/>
                      <w:webHidden/>
                    </w:rPr>
                    <w:t>5</w:t>
                  </w:r>
                  <w:r w:rsidR="00DD5FAB">
                    <w:rPr>
                      <w:noProof/>
                      <w:webHidden/>
                    </w:rPr>
                    <w:fldChar w:fldCharType="end"/>
                  </w:r>
                </w:hyperlink>
              </w:p>
              <w:p w14:paraId="2ED373CC" w14:textId="6C3A9814" w:rsidR="00DD5FAB" w:rsidRDefault="00892558">
                <w:pPr>
                  <w:pStyle w:val="TOC2"/>
                  <w:tabs>
                    <w:tab w:val="right" w:leader="dot" w:pos="7766"/>
                  </w:tabs>
                  <w:rPr>
                    <w:rFonts w:cstheme="minorBidi"/>
                    <w:noProof/>
                  </w:rPr>
                </w:pPr>
                <w:hyperlink w:anchor="_Toc31283725" w:history="1">
                  <w:r w:rsidR="00DD5FAB" w:rsidRPr="009160AD">
                    <w:rPr>
                      <w:rStyle w:val="Hyperlink"/>
                      <w:noProof/>
                    </w:rPr>
                    <w:t>2.6 Menu for About and Help</w:t>
                  </w:r>
                  <w:r w:rsidR="00DD5FAB">
                    <w:rPr>
                      <w:noProof/>
                      <w:webHidden/>
                    </w:rPr>
                    <w:tab/>
                  </w:r>
                  <w:r w:rsidR="00DD5FAB">
                    <w:rPr>
                      <w:noProof/>
                      <w:webHidden/>
                    </w:rPr>
                    <w:fldChar w:fldCharType="begin"/>
                  </w:r>
                  <w:r w:rsidR="00DD5FAB">
                    <w:rPr>
                      <w:noProof/>
                      <w:webHidden/>
                    </w:rPr>
                    <w:instrText xml:space="preserve"> PAGEREF _Toc31283725 \h </w:instrText>
                  </w:r>
                  <w:r w:rsidR="00DD5FAB">
                    <w:rPr>
                      <w:noProof/>
                      <w:webHidden/>
                    </w:rPr>
                  </w:r>
                  <w:r w:rsidR="00DD5FAB">
                    <w:rPr>
                      <w:noProof/>
                      <w:webHidden/>
                    </w:rPr>
                    <w:fldChar w:fldCharType="separate"/>
                  </w:r>
                  <w:r w:rsidR="00DD5FAB">
                    <w:rPr>
                      <w:noProof/>
                      <w:webHidden/>
                    </w:rPr>
                    <w:t>5</w:t>
                  </w:r>
                  <w:r w:rsidR="00DD5FAB">
                    <w:rPr>
                      <w:noProof/>
                      <w:webHidden/>
                    </w:rPr>
                    <w:fldChar w:fldCharType="end"/>
                  </w:r>
                </w:hyperlink>
              </w:p>
              <w:p w14:paraId="010E23F8" w14:textId="12249415" w:rsidR="00DD5FAB" w:rsidRDefault="00892558">
                <w:pPr>
                  <w:pStyle w:val="TOC1"/>
                  <w:tabs>
                    <w:tab w:val="right" w:leader="dot" w:pos="7766"/>
                  </w:tabs>
                  <w:rPr>
                    <w:rFonts w:cstheme="minorBidi"/>
                    <w:noProof/>
                  </w:rPr>
                </w:pPr>
                <w:hyperlink w:anchor="_Toc31283726" w:history="1">
                  <w:r w:rsidR="00DD5FAB" w:rsidRPr="009160AD">
                    <w:rPr>
                      <w:rStyle w:val="Hyperlink"/>
                      <w:noProof/>
                    </w:rPr>
                    <w:t>3.0 Other requirements</w:t>
                  </w:r>
                  <w:r w:rsidR="00DD5FAB">
                    <w:rPr>
                      <w:noProof/>
                      <w:webHidden/>
                    </w:rPr>
                    <w:tab/>
                  </w:r>
                  <w:r w:rsidR="00DD5FAB">
                    <w:rPr>
                      <w:noProof/>
                      <w:webHidden/>
                    </w:rPr>
                    <w:fldChar w:fldCharType="begin"/>
                  </w:r>
                  <w:r w:rsidR="00DD5FAB">
                    <w:rPr>
                      <w:noProof/>
                      <w:webHidden/>
                    </w:rPr>
                    <w:instrText xml:space="preserve"> PAGEREF _Toc31283726 \h </w:instrText>
                  </w:r>
                  <w:r w:rsidR="00DD5FAB">
                    <w:rPr>
                      <w:noProof/>
                      <w:webHidden/>
                    </w:rPr>
                  </w:r>
                  <w:r w:rsidR="00DD5FAB">
                    <w:rPr>
                      <w:noProof/>
                      <w:webHidden/>
                    </w:rPr>
                    <w:fldChar w:fldCharType="separate"/>
                  </w:r>
                  <w:r w:rsidR="00DD5FAB">
                    <w:rPr>
                      <w:noProof/>
                      <w:webHidden/>
                    </w:rPr>
                    <w:t>5</w:t>
                  </w:r>
                  <w:r w:rsidR="00DD5FAB">
                    <w:rPr>
                      <w:noProof/>
                      <w:webHidden/>
                    </w:rPr>
                    <w:fldChar w:fldCharType="end"/>
                  </w:r>
                </w:hyperlink>
              </w:p>
              <w:p w14:paraId="16867FD1" w14:textId="5C96C842" w:rsidR="00DD5FAB" w:rsidRDefault="00892558">
                <w:pPr>
                  <w:pStyle w:val="TOC2"/>
                  <w:tabs>
                    <w:tab w:val="right" w:leader="dot" w:pos="7766"/>
                  </w:tabs>
                  <w:rPr>
                    <w:rFonts w:cstheme="minorBidi"/>
                    <w:noProof/>
                  </w:rPr>
                </w:pPr>
                <w:hyperlink w:anchor="_Toc31283727" w:history="1">
                  <w:r w:rsidR="00DD5FAB" w:rsidRPr="009160AD">
                    <w:rPr>
                      <w:rStyle w:val="Hyperlink"/>
                      <w:noProof/>
                    </w:rPr>
                    <w:t>3.1 Mandatory</w:t>
                  </w:r>
                  <w:r w:rsidR="00DD5FAB">
                    <w:rPr>
                      <w:noProof/>
                      <w:webHidden/>
                    </w:rPr>
                    <w:tab/>
                  </w:r>
                  <w:r w:rsidR="00DD5FAB">
                    <w:rPr>
                      <w:noProof/>
                      <w:webHidden/>
                    </w:rPr>
                    <w:fldChar w:fldCharType="begin"/>
                  </w:r>
                  <w:r w:rsidR="00DD5FAB">
                    <w:rPr>
                      <w:noProof/>
                      <w:webHidden/>
                    </w:rPr>
                    <w:instrText xml:space="preserve"> PAGEREF _Toc31283727 \h </w:instrText>
                  </w:r>
                  <w:r w:rsidR="00DD5FAB">
                    <w:rPr>
                      <w:noProof/>
                      <w:webHidden/>
                    </w:rPr>
                  </w:r>
                  <w:r w:rsidR="00DD5FAB">
                    <w:rPr>
                      <w:noProof/>
                      <w:webHidden/>
                    </w:rPr>
                    <w:fldChar w:fldCharType="separate"/>
                  </w:r>
                  <w:r w:rsidR="00DD5FAB">
                    <w:rPr>
                      <w:noProof/>
                      <w:webHidden/>
                    </w:rPr>
                    <w:t>5</w:t>
                  </w:r>
                  <w:r w:rsidR="00DD5FAB">
                    <w:rPr>
                      <w:noProof/>
                      <w:webHidden/>
                    </w:rPr>
                    <w:fldChar w:fldCharType="end"/>
                  </w:r>
                </w:hyperlink>
              </w:p>
              <w:p w14:paraId="40E23A89" w14:textId="3F131BA3" w:rsidR="00DD5FAB" w:rsidRDefault="00892558">
                <w:pPr>
                  <w:pStyle w:val="TOC2"/>
                  <w:tabs>
                    <w:tab w:val="right" w:leader="dot" w:pos="7766"/>
                  </w:tabs>
                  <w:rPr>
                    <w:rFonts w:cstheme="minorBidi"/>
                    <w:noProof/>
                  </w:rPr>
                </w:pPr>
                <w:hyperlink w:anchor="_Toc31283728" w:history="1">
                  <w:r w:rsidR="00DD5FAB" w:rsidRPr="009160AD">
                    <w:rPr>
                      <w:rStyle w:val="Hyperlink"/>
                      <w:noProof/>
                    </w:rPr>
                    <w:t>3.2 Two additional components to be added to the app (Examples below):</w:t>
                  </w:r>
                  <w:r w:rsidR="00DD5FAB">
                    <w:rPr>
                      <w:noProof/>
                      <w:webHidden/>
                    </w:rPr>
                    <w:tab/>
                  </w:r>
                  <w:r w:rsidR="00DD5FAB">
                    <w:rPr>
                      <w:noProof/>
                      <w:webHidden/>
                    </w:rPr>
                    <w:fldChar w:fldCharType="begin"/>
                  </w:r>
                  <w:r w:rsidR="00DD5FAB">
                    <w:rPr>
                      <w:noProof/>
                      <w:webHidden/>
                    </w:rPr>
                    <w:instrText xml:space="preserve"> PAGEREF _Toc31283728 \h </w:instrText>
                  </w:r>
                  <w:r w:rsidR="00DD5FAB">
                    <w:rPr>
                      <w:noProof/>
                      <w:webHidden/>
                    </w:rPr>
                  </w:r>
                  <w:r w:rsidR="00DD5FAB">
                    <w:rPr>
                      <w:noProof/>
                      <w:webHidden/>
                    </w:rPr>
                    <w:fldChar w:fldCharType="separate"/>
                  </w:r>
                  <w:r w:rsidR="00DD5FAB">
                    <w:rPr>
                      <w:noProof/>
                      <w:webHidden/>
                    </w:rPr>
                    <w:t>6</w:t>
                  </w:r>
                  <w:r w:rsidR="00DD5FAB">
                    <w:rPr>
                      <w:noProof/>
                      <w:webHidden/>
                    </w:rPr>
                    <w:fldChar w:fldCharType="end"/>
                  </w:r>
                </w:hyperlink>
              </w:p>
              <w:p w14:paraId="13A4531B" w14:textId="41EC754B" w:rsidR="00F21ED0" w:rsidRDefault="00F21ED0">
                <w:r>
                  <w:rPr>
                    <w:b/>
                    <w:bCs/>
                    <w:noProof/>
                  </w:rPr>
                  <w:fldChar w:fldCharType="end"/>
                </w:r>
              </w:p>
            </w:sdtContent>
          </w:sdt>
          <w:p w14:paraId="7CCDE8CD" w14:textId="11702D5A" w:rsidR="00447F08" w:rsidRDefault="00447F08" w:rsidP="00447F08"/>
        </w:tc>
      </w:tr>
    </w:tbl>
    <w:p w14:paraId="0F437615" w14:textId="77777777" w:rsidR="00E070CB" w:rsidRDefault="00E070CB"/>
    <w:p w14:paraId="4232C868" w14:textId="781E38D8" w:rsidR="000F6C96" w:rsidRDefault="002F23BE" w:rsidP="007F7109">
      <w:pPr>
        <w:pStyle w:val="Heading1"/>
      </w:pPr>
      <w:bookmarkStart w:id="0" w:name="_Toc31283713"/>
      <w:r>
        <w:lastRenderedPageBreak/>
        <w:t xml:space="preserve">1.0 </w:t>
      </w:r>
      <w:r w:rsidR="000F6C96">
        <w:t>Overview</w:t>
      </w:r>
      <w:bookmarkEnd w:id="0"/>
    </w:p>
    <w:p w14:paraId="598BC230" w14:textId="7F50FEC9" w:rsidR="000F6C96" w:rsidRDefault="000F6C96" w:rsidP="000F6C96">
      <w:r>
        <w:t>Welcome to the CIS22</w:t>
      </w:r>
      <w:r w:rsidR="0096530B">
        <w:t>50</w:t>
      </w:r>
      <w:r>
        <w:t xml:space="preserve"> project.  It will require implementation of the basic outcomes of the course.  The project </w:t>
      </w:r>
      <w:r w:rsidR="00636D24">
        <w:t>must</w:t>
      </w:r>
      <w:r>
        <w:t xml:space="preserve"> work with the environment for the CIS development team.  The system code will adhere to CIS standards.  This includes naming and commenting conventions. The project should follow an object-oriented design with packages used to organize classes.  These are constraints put on the development based on the organizational standards.</w:t>
      </w:r>
    </w:p>
    <w:p w14:paraId="031E6218" w14:textId="0767F67C" w:rsidR="0001127B" w:rsidRDefault="002F23BE" w:rsidP="000F6C96">
      <w:r w:rsidRPr="002F23BE">
        <w:t xml:space="preserve">This project will provide a mobile application counterpart to a web application. This project will provide a mobile application which will allow various functions to be performed related to </w:t>
      </w:r>
      <w:r w:rsidR="00C76929">
        <w:t>the flower shop business</w:t>
      </w:r>
      <w:r w:rsidRPr="002F23BE">
        <w:t>.  The various functions to be provided will be outlined in the primary functions section of this document.  The application must be created as specified in this document. These are the basic requirements.  These must be provided but if you have other ideas you can also add them.</w:t>
      </w:r>
    </w:p>
    <w:p w14:paraId="59B686C3" w14:textId="2B5FC4E9" w:rsidR="0001127B" w:rsidRDefault="00B632BB" w:rsidP="00B632BB">
      <w:pPr>
        <w:pStyle w:val="Heading1"/>
      </w:pPr>
      <w:bookmarkStart w:id="1" w:name="_Toc31283714"/>
      <w:r>
        <w:lastRenderedPageBreak/>
        <w:t>Architecture</w:t>
      </w:r>
      <w:bookmarkEnd w:id="1"/>
    </w:p>
    <w:p w14:paraId="737D877A" w14:textId="65BB2DB4" w:rsidR="00B632BB" w:rsidRDefault="00B632BB" w:rsidP="000F6C96">
      <w:r>
        <w:rPr>
          <w:noProof/>
        </w:rPr>
        <w:drawing>
          <wp:inline distT="0" distB="0" distL="0" distR="0" wp14:anchorId="7206C3B6" wp14:editId="050174F8">
            <wp:extent cx="6191250" cy="4609201"/>
            <wp:effectExtent l="19050" t="19050" r="19050" b="20320"/>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6196410" cy="4613042"/>
                    </a:xfrm>
                    <a:prstGeom prst="rect">
                      <a:avLst/>
                    </a:prstGeom>
                    <a:ln>
                      <a:solidFill>
                        <a:schemeClr val="accent1"/>
                      </a:solidFill>
                    </a:ln>
                  </pic:spPr>
                </pic:pic>
              </a:graphicData>
            </a:graphic>
          </wp:inline>
        </w:drawing>
      </w:r>
    </w:p>
    <w:p w14:paraId="76275072" w14:textId="77777777" w:rsidR="002F23BE" w:rsidRPr="002F23BE" w:rsidRDefault="002F23BE" w:rsidP="002F23BE">
      <w:pPr>
        <w:pStyle w:val="Heading1"/>
      </w:pPr>
      <w:bookmarkStart w:id="2" w:name="_Toc31283715"/>
      <w:r w:rsidRPr="002F23BE">
        <w:t>2.0  Primary Functions</w:t>
      </w:r>
      <w:bookmarkEnd w:id="2"/>
    </w:p>
    <w:p w14:paraId="5D462AA3" w14:textId="77777777" w:rsidR="002F23BE" w:rsidRPr="002F23BE" w:rsidRDefault="002F23BE" w:rsidP="002F23BE">
      <w:pPr>
        <w:pStyle w:val="Heading2"/>
      </w:pPr>
      <w:bookmarkStart w:id="3" w:name="_Toc31283716"/>
      <w:r w:rsidRPr="002F23BE">
        <w:t>2.1 Welcome Page</w:t>
      </w:r>
      <w:bookmarkEnd w:id="3"/>
    </w:p>
    <w:p w14:paraId="67DE878E" w14:textId="77777777" w:rsidR="002F23BE" w:rsidRPr="002F23BE" w:rsidRDefault="002F23BE" w:rsidP="002F23BE">
      <w:pPr>
        <w:rPr>
          <w:rFonts w:ascii="Verdana" w:hAnsi="Verdana"/>
          <w:color w:val="000000"/>
          <w:sz w:val="21"/>
          <w:szCs w:val="21"/>
        </w:rPr>
      </w:pPr>
      <w:r w:rsidRPr="002F23BE">
        <w:rPr>
          <w:rFonts w:ascii="Verdana" w:hAnsi="Verdana"/>
          <w:color w:val="000000"/>
          <w:sz w:val="21"/>
          <w:szCs w:val="21"/>
        </w:rPr>
        <w:t>When the application starts it must provide a welcome page.  Included on this page must be a carousel of images related to the application that can be viewed by swiping left or right.  There should be four images minimum which can be taken from online resources.</w:t>
      </w:r>
    </w:p>
    <w:p w14:paraId="5F033258" w14:textId="77777777" w:rsidR="002F23BE" w:rsidRPr="002F23BE" w:rsidRDefault="002F23BE" w:rsidP="002F23BE">
      <w:pPr>
        <w:pStyle w:val="Heading2"/>
      </w:pPr>
      <w:bookmarkStart w:id="4" w:name="_Toc31283717"/>
      <w:r w:rsidRPr="002F23BE">
        <w:lastRenderedPageBreak/>
        <w:t>2.1 Material Design</w:t>
      </w:r>
      <w:bookmarkEnd w:id="4"/>
    </w:p>
    <w:p w14:paraId="18AF390E" w14:textId="77777777" w:rsidR="002F23BE" w:rsidRPr="002F23BE" w:rsidRDefault="002F23BE" w:rsidP="002F23BE">
      <w:pPr>
        <w:rPr>
          <w:rFonts w:ascii="Verdana" w:hAnsi="Verdana"/>
          <w:color w:val="000000"/>
          <w:sz w:val="21"/>
          <w:szCs w:val="21"/>
        </w:rPr>
      </w:pPr>
      <w:r w:rsidRPr="002F23BE">
        <w:rPr>
          <w:rFonts w:ascii="Verdana" w:hAnsi="Verdana"/>
          <w:color w:val="000000"/>
          <w:sz w:val="21"/>
          <w:szCs w:val="21"/>
        </w:rPr>
        <w:t xml:space="preserve">The look and feel is to follow the material design principles. A color scheme must be chosen, implemented in resources as a style and implemented consistently throughout the app.  At least two different types of layouts must be used in the application.  </w:t>
      </w:r>
    </w:p>
    <w:p w14:paraId="152C94D2" w14:textId="77777777" w:rsidR="002F23BE" w:rsidRPr="002F23BE" w:rsidRDefault="002F23BE" w:rsidP="002F23BE">
      <w:pPr>
        <w:pStyle w:val="Heading2"/>
      </w:pPr>
      <w:bookmarkStart w:id="5" w:name="_Toc31283718"/>
      <w:r w:rsidRPr="002F23BE">
        <w:t>2.2 Menu</w:t>
      </w:r>
      <w:bookmarkEnd w:id="5"/>
    </w:p>
    <w:p w14:paraId="6A5601BF" w14:textId="424E172B" w:rsidR="002F23BE" w:rsidRPr="002F23BE" w:rsidRDefault="002F23BE" w:rsidP="002F23BE">
      <w:pPr>
        <w:pStyle w:val="Heading3"/>
      </w:pPr>
      <w:bookmarkStart w:id="6" w:name="_Toc31283719"/>
      <w:r w:rsidRPr="002F23BE">
        <w:t>2.2.1  Navigation Drawer (or other layout option</w:t>
      </w:r>
      <w:r w:rsidR="00C76929">
        <w:t xml:space="preserve"> if approved</w:t>
      </w:r>
      <w:r w:rsidRPr="002F23BE">
        <w:t>)</w:t>
      </w:r>
      <w:bookmarkEnd w:id="6"/>
    </w:p>
    <w:p w14:paraId="008DE4D7" w14:textId="46B8B928" w:rsidR="002F23BE" w:rsidRPr="002F23BE" w:rsidRDefault="002F23BE" w:rsidP="002F23BE">
      <w:pPr>
        <w:rPr>
          <w:rFonts w:ascii="Verdana" w:hAnsi="Verdana"/>
          <w:color w:val="000000"/>
          <w:sz w:val="21"/>
          <w:szCs w:val="21"/>
        </w:rPr>
      </w:pPr>
      <w:r w:rsidRPr="002F23BE">
        <w:rPr>
          <w:rFonts w:ascii="Verdana" w:hAnsi="Verdana"/>
          <w:color w:val="000000"/>
          <w:sz w:val="21"/>
          <w:szCs w:val="21"/>
        </w:rPr>
        <w:t xml:space="preserve">A Navigation drawer launched from a hamburger menu from the top left is to be used to access the main functionality of the app.  This should be </w:t>
      </w:r>
      <w:r w:rsidR="0014326D" w:rsidRPr="002F23BE">
        <w:rPr>
          <w:rFonts w:ascii="Verdana" w:hAnsi="Verdana"/>
          <w:color w:val="000000"/>
          <w:sz w:val="21"/>
          <w:szCs w:val="21"/>
        </w:rPr>
        <w:t>like</w:t>
      </w:r>
      <w:r w:rsidRPr="002F23BE">
        <w:rPr>
          <w:rFonts w:ascii="Verdana" w:hAnsi="Verdana"/>
          <w:color w:val="000000"/>
          <w:sz w:val="21"/>
          <w:szCs w:val="21"/>
        </w:rPr>
        <w:t xml:space="preserve"> that implemented on the </w:t>
      </w:r>
      <w:r w:rsidR="00C76929" w:rsidRPr="002F23BE">
        <w:rPr>
          <w:rFonts w:ascii="Verdana" w:hAnsi="Verdana"/>
          <w:color w:val="000000"/>
          <w:sz w:val="21"/>
          <w:szCs w:val="21"/>
        </w:rPr>
        <w:t>Gmail</w:t>
      </w:r>
      <w:r w:rsidRPr="002F23BE">
        <w:rPr>
          <w:rFonts w:ascii="Verdana" w:hAnsi="Verdana"/>
          <w:color w:val="000000"/>
          <w:sz w:val="21"/>
          <w:szCs w:val="21"/>
        </w:rPr>
        <w:t xml:space="preserve"> app.  The options for the navigation drawer should allow the user to go home to the welcome screen or to the main functionality screen.</w:t>
      </w:r>
    </w:p>
    <w:p w14:paraId="5E90C786" w14:textId="77871868" w:rsidR="002F23BE" w:rsidRPr="002F23BE" w:rsidRDefault="002F23BE" w:rsidP="002F23BE">
      <w:pPr>
        <w:pStyle w:val="Heading3"/>
      </w:pPr>
      <w:bookmarkStart w:id="7" w:name="_Toc31283720"/>
      <w:r w:rsidRPr="002F23BE">
        <w:t>2.2.</w:t>
      </w:r>
      <w:r>
        <w:t>2</w:t>
      </w:r>
      <w:r w:rsidRPr="002F23BE">
        <w:t xml:space="preserve"> Menu</w:t>
      </w:r>
      <w:bookmarkEnd w:id="7"/>
    </w:p>
    <w:p w14:paraId="73433B17" w14:textId="77777777" w:rsidR="002F23BE" w:rsidRPr="002F23BE" w:rsidRDefault="002F23BE" w:rsidP="002F23BE">
      <w:pPr>
        <w:rPr>
          <w:rFonts w:ascii="Verdana" w:hAnsi="Verdana"/>
          <w:color w:val="000000"/>
          <w:sz w:val="21"/>
          <w:szCs w:val="21"/>
        </w:rPr>
      </w:pPr>
      <w:r w:rsidRPr="002F23BE">
        <w:rPr>
          <w:rFonts w:ascii="Verdana" w:hAnsi="Verdana"/>
          <w:color w:val="000000"/>
          <w:sz w:val="21"/>
          <w:szCs w:val="21"/>
        </w:rPr>
        <w:t xml:space="preserve">A menu should be provided on the top right which provides a help and about options.  </w:t>
      </w:r>
    </w:p>
    <w:p w14:paraId="753EDDBC" w14:textId="77777777" w:rsidR="002F23BE" w:rsidRPr="002F23BE" w:rsidRDefault="002F23BE" w:rsidP="002F23BE">
      <w:pPr>
        <w:pStyle w:val="Heading2"/>
      </w:pPr>
      <w:bookmarkStart w:id="8" w:name="_Toc31283721"/>
      <w:r w:rsidRPr="002F23BE">
        <w:t>2.3 Social media sharing.</w:t>
      </w:r>
      <w:bookmarkEnd w:id="8"/>
      <w:r w:rsidRPr="002F23BE">
        <w:t xml:space="preserve"> </w:t>
      </w:r>
    </w:p>
    <w:p w14:paraId="07CD6338" w14:textId="77777777" w:rsidR="002F23BE" w:rsidRPr="002F23BE" w:rsidRDefault="002F23BE" w:rsidP="002F23BE">
      <w:pPr>
        <w:rPr>
          <w:rFonts w:ascii="Verdana" w:hAnsi="Verdana"/>
          <w:color w:val="000000"/>
          <w:sz w:val="21"/>
          <w:szCs w:val="21"/>
        </w:rPr>
      </w:pPr>
      <w:r w:rsidRPr="002F23BE">
        <w:rPr>
          <w:rFonts w:ascii="Verdana" w:hAnsi="Verdana"/>
          <w:color w:val="000000"/>
          <w:sz w:val="21"/>
          <w:szCs w:val="21"/>
        </w:rPr>
        <w:t xml:space="preserve">The application should allow sharing with Twitter, Facebook, or email.  App related information should be provided to the Intent.  </w:t>
      </w:r>
    </w:p>
    <w:p w14:paraId="6D6420CD" w14:textId="77777777" w:rsidR="002F23BE" w:rsidRPr="002F23BE" w:rsidRDefault="002F23BE" w:rsidP="002F23BE">
      <w:pPr>
        <w:pStyle w:val="Heading2"/>
      </w:pPr>
      <w:bookmarkStart w:id="9" w:name="_Toc31283722"/>
      <w:r w:rsidRPr="002F23BE">
        <w:t>2.4  Services</w:t>
      </w:r>
      <w:bookmarkEnd w:id="9"/>
    </w:p>
    <w:p w14:paraId="4A458F7A" w14:textId="77777777" w:rsidR="00C76929" w:rsidRDefault="002F23BE" w:rsidP="002F23BE">
      <w:pPr>
        <w:rPr>
          <w:rFonts w:ascii="Verdana" w:hAnsi="Verdana"/>
          <w:color w:val="000000"/>
          <w:sz w:val="21"/>
          <w:szCs w:val="21"/>
        </w:rPr>
      </w:pPr>
      <w:r w:rsidRPr="002F23BE">
        <w:rPr>
          <w:rFonts w:ascii="Verdana" w:hAnsi="Verdana"/>
          <w:color w:val="000000"/>
          <w:sz w:val="21"/>
          <w:szCs w:val="21"/>
        </w:rPr>
        <w:t xml:space="preserve">The data for the application is contained on the web application server.  This information should be obtained from the web application server if there is a network connection.  The sample web application has web services available which must be used to get the information.  The web application </w:t>
      </w:r>
      <w:r w:rsidR="00C76929">
        <w:rPr>
          <w:rFonts w:ascii="Verdana" w:hAnsi="Verdana"/>
          <w:color w:val="000000"/>
          <w:sz w:val="21"/>
          <w:szCs w:val="21"/>
        </w:rPr>
        <w:t>source code is available in the project Bitbucket repository</w:t>
      </w:r>
      <w:commentRangeStart w:id="10"/>
      <w:commentRangeEnd w:id="10"/>
      <w:r w:rsidR="003B6088">
        <w:rPr>
          <w:rStyle w:val="CommentReference"/>
        </w:rPr>
        <w:commentReference w:id="10"/>
      </w:r>
      <w:r w:rsidRPr="002F23BE">
        <w:rPr>
          <w:rFonts w:ascii="Verdana" w:hAnsi="Verdana"/>
          <w:color w:val="000000"/>
          <w:sz w:val="21"/>
          <w:szCs w:val="21"/>
        </w:rPr>
        <w:t xml:space="preserve">.  </w:t>
      </w:r>
    </w:p>
    <w:p w14:paraId="354B40EC" w14:textId="2FA0E387" w:rsidR="002F23BE" w:rsidRPr="002F23BE" w:rsidRDefault="002F23BE" w:rsidP="002F23BE">
      <w:pPr>
        <w:rPr>
          <w:rFonts w:ascii="Verdana" w:hAnsi="Verdana"/>
          <w:color w:val="000000"/>
          <w:sz w:val="21"/>
          <w:szCs w:val="21"/>
        </w:rPr>
      </w:pPr>
      <w:r w:rsidRPr="002F23BE">
        <w:rPr>
          <w:rFonts w:ascii="Verdana" w:hAnsi="Verdana"/>
          <w:color w:val="000000"/>
          <w:sz w:val="21"/>
          <w:szCs w:val="21"/>
        </w:rPr>
        <w:t xml:space="preserve">When the application is launched and there is a network connection a database on the device should be updated from the data.  This should use Room or SQLite database and it should be updated with the information provided from the web services.  When there is no network </w:t>
      </w:r>
      <w:r w:rsidRPr="002F23BE">
        <w:rPr>
          <w:rFonts w:ascii="Verdana" w:hAnsi="Verdana"/>
          <w:color w:val="000000"/>
          <w:sz w:val="21"/>
          <w:szCs w:val="21"/>
        </w:rPr>
        <w:lastRenderedPageBreak/>
        <w:t xml:space="preserve">connection the local device data source should be used to populate the lists and detail pages for the application.  </w:t>
      </w:r>
    </w:p>
    <w:p w14:paraId="23067FAB" w14:textId="77777777" w:rsidR="002F23BE" w:rsidRPr="002F23BE" w:rsidRDefault="002F23BE" w:rsidP="002F23BE">
      <w:pPr>
        <w:rPr>
          <w:rFonts w:ascii="Verdana" w:hAnsi="Verdana"/>
          <w:color w:val="000000"/>
          <w:sz w:val="21"/>
          <w:szCs w:val="21"/>
        </w:rPr>
      </w:pPr>
      <w:r w:rsidRPr="002F23BE">
        <w:rPr>
          <w:rFonts w:ascii="Verdana" w:hAnsi="Verdana"/>
          <w:color w:val="000000"/>
          <w:sz w:val="21"/>
          <w:szCs w:val="21"/>
        </w:rPr>
        <w:t>Services</w:t>
      </w:r>
    </w:p>
    <w:p w14:paraId="6AA0E89F" w14:textId="77777777" w:rsidR="0095515F" w:rsidRDefault="002F23BE" w:rsidP="0095515F">
      <w:pPr>
        <w:pStyle w:val="ListParagraph"/>
        <w:numPr>
          <w:ilvl w:val="0"/>
          <w:numId w:val="35"/>
        </w:numPr>
        <w:rPr>
          <w:rFonts w:ascii="Verdana" w:hAnsi="Verdana"/>
          <w:color w:val="000000"/>
          <w:sz w:val="21"/>
          <w:szCs w:val="21"/>
        </w:rPr>
      </w:pPr>
      <w:r w:rsidRPr="003B6088">
        <w:rPr>
          <w:rFonts w:ascii="Verdana" w:hAnsi="Verdana"/>
          <w:color w:val="000000"/>
          <w:sz w:val="21"/>
          <w:szCs w:val="21"/>
        </w:rPr>
        <w:t xml:space="preserve">We can add more services if needed but will try to stick with the services provided.  </w:t>
      </w:r>
    </w:p>
    <w:p w14:paraId="5AEC56C6" w14:textId="6B33844A" w:rsidR="0095515F" w:rsidRDefault="0095515F" w:rsidP="0095515F">
      <w:pPr>
        <w:pStyle w:val="ListParagraph"/>
        <w:numPr>
          <w:ilvl w:val="0"/>
          <w:numId w:val="35"/>
        </w:numPr>
        <w:rPr>
          <w:rFonts w:ascii="Verdana" w:hAnsi="Verdana"/>
          <w:color w:val="000000"/>
          <w:sz w:val="21"/>
          <w:szCs w:val="21"/>
        </w:rPr>
      </w:pPr>
      <w:r>
        <w:rPr>
          <w:rFonts w:ascii="Verdana" w:hAnsi="Verdana"/>
          <w:color w:val="000000"/>
          <w:sz w:val="21"/>
          <w:szCs w:val="21"/>
        </w:rPr>
        <w:t>URL to access localhost on your pc from the emulator.</w:t>
      </w:r>
      <w:bookmarkStart w:id="11" w:name="_GoBack"/>
      <w:bookmarkEnd w:id="11"/>
    </w:p>
    <w:p w14:paraId="156CA4FB" w14:textId="348E8761" w:rsidR="00985376" w:rsidRPr="0095515F" w:rsidRDefault="0095515F" w:rsidP="0095515F">
      <w:pPr>
        <w:pStyle w:val="ListParagraph"/>
        <w:numPr>
          <w:ilvl w:val="1"/>
          <w:numId w:val="35"/>
        </w:numPr>
        <w:rPr>
          <w:rFonts w:ascii="Verdana" w:hAnsi="Verdana"/>
          <w:color w:val="000000"/>
          <w:sz w:val="21"/>
          <w:szCs w:val="21"/>
        </w:rPr>
      </w:pPr>
      <w:r>
        <w:rPr>
          <w:rFonts w:ascii="Verdana" w:hAnsi="Verdana"/>
          <w:color w:val="000000"/>
          <w:sz w:val="21"/>
          <w:szCs w:val="21"/>
        </w:rPr>
        <w:t>10.0.2.2</w:t>
      </w:r>
      <w:commentRangeStart w:id="12"/>
      <w:r w:rsidR="002F23BE" w:rsidRPr="0095515F">
        <w:rPr>
          <w:rFonts w:ascii="Verdana" w:hAnsi="Verdana"/>
          <w:color w:val="000000"/>
          <w:sz w:val="21"/>
          <w:szCs w:val="21"/>
        </w:rPr>
        <w:t>:8080</w:t>
      </w:r>
      <w:r w:rsidR="003B6088" w:rsidRPr="0095515F">
        <w:rPr>
          <w:rFonts w:ascii="Verdana" w:hAnsi="Verdana"/>
          <w:color w:val="000000"/>
          <w:sz w:val="21"/>
          <w:szCs w:val="21"/>
        </w:rPr>
        <w:t>/rest/api</w:t>
      </w:r>
      <w:commentRangeEnd w:id="12"/>
      <w:r w:rsidR="003B6088">
        <w:rPr>
          <w:rStyle w:val="CommentReference"/>
        </w:rPr>
        <w:commentReference w:id="12"/>
      </w:r>
    </w:p>
    <w:p w14:paraId="2272EE90" w14:textId="2B86B899" w:rsidR="002F23BE" w:rsidRPr="002F23BE" w:rsidRDefault="002F23BE" w:rsidP="002F23BE">
      <w:pPr>
        <w:pStyle w:val="Heading3"/>
      </w:pPr>
      <w:bookmarkStart w:id="13" w:name="_Toc31283723"/>
      <w:r w:rsidRPr="002F23BE">
        <w:t>2.4.1 Display</w:t>
      </w:r>
      <w:r w:rsidR="003B6088">
        <w:t xml:space="preserve"> </w:t>
      </w:r>
      <w:r w:rsidRPr="002F23BE">
        <w:t>Data</w:t>
      </w:r>
      <w:bookmarkEnd w:id="13"/>
    </w:p>
    <w:p w14:paraId="7E43BF24" w14:textId="77777777" w:rsidR="003B6088" w:rsidRDefault="003B6088" w:rsidP="00BE1746">
      <w:pPr>
        <w:pStyle w:val="ListParagraph"/>
        <w:numPr>
          <w:ilvl w:val="0"/>
          <w:numId w:val="34"/>
        </w:numPr>
        <w:rPr>
          <w:rFonts w:ascii="Verdana" w:hAnsi="Verdana"/>
          <w:color w:val="000000"/>
          <w:sz w:val="21"/>
          <w:szCs w:val="21"/>
        </w:rPr>
      </w:pPr>
      <w:r w:rsidRPr="003B6088">
        <w:rPr>
          <w:rFonts w:ascii="Verdana" w:hAnsi="Verdana"/>
          <w:color w:val="000000"/>
          <w:sz w:val="21"/>
          <w:szCs w:val="21"/>
        </w:rPr>
        <w:t>T</w:t>
      </w:r>
      <w:r w:rsidR="002F23BE" w:rsidRPr="003B6088">
        <w:rPr>
          <w:rFonts w:ascii="Verdana" w:hAnsi="Verdana"/>
          <w:color w:val="000000"/>
          <w:sz w:val="21"/>
          <w:szCs w:val="21"/>
        </w:rPr>
        <w:t xml:space="preserve">he app should have a screen which has some information from the web application.  </w:t>
      </w:r>
    </w:p>
    <w:p w14:paraId="7BBC6BCA" w14:textId="6CD9E56F" w:rsidR="002F23BE" w:rsidRPr="003B6088" w:rsidRDefault="002F23BE" w:rsidP="00BE1746">
      <w:pPr>
        <w:pStyle w:val="ListParagraph"/>
        <w:numPr>
          <w:ilvl w:val="0"/>
          <w:numId w:val="34"/>
        </w:numPr>
        <w:rPr>
          <w:rFonts w:ascii="Verdana" w:hAnsi="Verdana"/>
          <w:color w:val="000000"/>
          <w:sz w:val="21"/>
          <w:szCs w:val="21"/>
        </w:rPr>
      </w:pPr>
      <w:r w:rsidRPr="003B6088">
        <w:rPr>
          <w:rFonts w:ascii="Verdana" w:hAnsi="Verdana"/>
          <w:color w:val="000000"/>
          <w:sz w:val="21"/>
          <w:szCs w:val="21"/>
        </w:rPr>
        <w:t>A separate layout should be implemented for a larger screen and a small screen.</w:t>
      </w:r>
    </w:p>
    <w:p w14:paraId="068022DE" w14:textId="77777777" w:rsidR="002F23BE" w:rsidRPr="002F23BE" w:rsidRDefault="002F23BE" w:rsidP="002F23BE">
      <w:pPr>
        <w:rPr>
          <w:rFonts w:ascii="Verdana" w:hAnsi="Verdana"/>
          <w:color w:val="000000"/>
          <w:sz w:val="21"/>
          <w:szCs w:val="21"/>
        </w:rPr>
      </w:pPr>
    </w:p>
    <w:p w14:paraId="7CC64323" w14:textId="77777777" w:rsidR="002F23BE" w:rsidRPr="002F23BE" w:rsidRDefault="002F23BE" w:rsidP="002F23BE">
      <w:pPr>
        <w:pStyle w:val="Heading2"/>
      </w:pPr>
      <w:bookmarkStart w:id="14" w:name="_Toc31283724"/>
      <w:r w:rsidRPr="002F23BE">
        <w:t>2.5  Content Provider</w:t>
      </w:r>
      <w:bookmarkEnd w:id="14"/>
    </w:p>
    <w:p w14:paraId="5D0A8129" w14:textId="7D1F7245" w:rsidR="002F23BE" w:rsidRPr="003B6088" w:rsidRDefault="002F23BE" w:rsidP="003B6088">
      <w:pPr>
        <w:rPr>
          <w:rFonts w:ascii="Verdana" w:hAnsi="Verdana"/>
          <w:color w:val="000000"/>
          <w:sz w:val="21"/>
          <w:szCs w:val="21"/>
        </w:rPr>
      </w:pPr>
      <w:r w:rsidRPr="003B6088">
        <w:rPr>
          <w:rFonts w:ascii="Verdana" w:hAnsi="Verdana"/>
          <w:color w:val="000000"/>
          <w:sz w:val="21"/>
          <w:szCs w:val="21"/>
        </w:rPr>
        <w:t xml:space="preserve">There should be a mechanism in place to allow the user to choose to update using an existing content provider on their device (example:  calendar/contacts).  </w:t>
      </w:r>
    </w:p>
    <w:p w14:paraId="7709EE03" w14:textId="77777777" w:rsidR="002F23BE" w:rsidRPr="002F23BE" w:rsidRDefault="002F23BE" w:rsidP="002F23BE">
      <w:pPr>
        <w:pStyle w:val="Heading2"/>
      </w:pPr>
      <w:bookmarkStart w:id="15" w:name="_Toc31283725"/>
      <w:r w:rsidRPr="002F23BE">
        <w:t>2.6 Menu for About and Help</w:t>
      </w:r>
      <w:bookmarkEnd w:id="15"/>
    </w:p>
    <w:p w14:paraId="52FCED6A" w14:textId="48E2E215" w:rsidR="002F23BE" w:rsidRPr="002F23BE" w:rsidRDefault="003B6088" w:rsidP="002F23BE">
      <w:pPr>
        <w:rPr>
          <w:rFonts w:ascii="Verdana" w:hAnsi="Verdana"/>
          <w:color w:val="000000"/>
          <w:sz w:val="21"/>
          <w:szCs w:val="21"/>
        </w:rPr>
      </w:pPr>
      <w:r>
        <w:rPr>
          <w:rFonts w:ascii="Verdana" w:hAnsi="Verdana"/>
          <w:color w:val="000000"/>
          <w:sz w:val="21"/>
          <w:szCs w:val="21"/>
        </w:rPr>
        <w:t>The app should have a</w:t>
      </w:r>
      <w:r w:rsidR="002F23BE" w:rsidRPr="002F23BE">
        <w:rPr>
          <w:rFonts w:ascii="Verdana" w:hAnsi="Verdana"/>
          <w:color w:val="000000"/>
          <w:sz w:val="21"/>
          <w:szCs w:val="21"/>
        </w:rPr>
        <w:t xml:space="preserve"> menu</w:t>
      </w:r>
      <w:r>
        <w:rPr>
          <w:rFonts w:ascii="Verdana" w:hAnsi="Verdana"/>
          <w:color w:val="000000"/>
          <w:sz w:val="21"/>
          <w:szCs w:val="21"/>
        </w:rPr>
        <w:t xml:space="preserve"> (See Materia</w:t>
      </w:r>
      <w:r w:rsidR="002F23BE" w:rsidRPr="002F23BE">
        <w:rPr>
          <w:rFonts w:ascii="Verdana" w:hAnsi="Verdana"/>
          <w:color w:val="000000"/>
          <w:sz w:val="21"/>
          <w:szCs w:val="21"/>
        </w:rPr>
        <w:t>l design)</w:t>
      </w:r>
      <w:r>
        <w:rPr>
          <w:rFonts w:ascii="Verdana" w:hAnsi="Verdana"/>
          <w:color w:val="000000"/>
          <w:sz w:val="21"/>
          <w:szCs w:val="21"/>
        </w:rPr>
        <w:t>.</w:t>
      </w:r>
      <w:r w:rsidR="002F23BE" w:rsidRPr="002F23BE">
        <w:rPr>
          <w:rFonts w:ascii="Verdana" w:hAnsi="Verdana"/>
          <w:color w:val="000000"/>
          <w:sz w:val="21"/>
          <w:szCs w:val="21"/>
        </w:rPr>
        <w:t xml:space="preserve"> The about option should describe the app and the help option should provide details about how to use the app.  Each should give a description in a few paragraphs.</w:t>
      </w:r>
    </w:p>
    <w:p w14:paraId="4C2CCCF4" w14:textId="77777777" w:rsidR="002F23BE" w:rsidRPr="002F23BE" w:rsidRDefault="002F23BE" w:rsidP="002F23BE">
      <w:pPr>
        <w:rPr>
          <w:rFonts w:ascii="Verdana" w:hAnsi="Verdana"/>
          <w:color w:val="000000"/>
          <w:sz w:val="21"/>
          <w:szCs w:val="21"/>
        </w:rPr>
      </w:pPr>
    </w:p>
    <w:p w14:paraId="6DBF977C" w14:textId="77777777" w:rsidR="002F23BE" w:rsidRPr="002F23BE" w:rsidRDefault="002F23BE" w:rsidP="002F23BE">
      <w:pPr>
        <w:pStyle w:val="Heading1"/>
      </w:pPr>
      <w:bookmarkStart w:id="16" w:name="_Toc31283726"/>
      <w:r w:rsidRPr="002F23BE">
        <w:t>3.0 Other requirements</w:t>
      </w:r>
      <w:bookmarkEnd w:id="16"/>
    </w:p>
    <w:p w14:paraId="6A2370FF" w14:textId="77777777" w:rsidR="002F23BE" w:rsidRPr="002F23BE" w:rsidRDefault="002F23BE" w:rsidP="002F23BE">
      <w:pPr>
        <w:pStyle w:val="Heading2"/>
      </w:pPr>
      <w:bookmarkStart w:id="17" w:name="_Toc31283727"/>
      <w:r w:rsidRPr="002F23BE">
        <w:t>3.1 Mandatory</w:t>
      </w:r>
      <w:bookmarkEnd w:id="17"/>
    </w:p>
    <w:p w14:paraId="2B29B472" w14:textId="77777777" w:rsidR="003B6088" w:rsidRDefault="002F23BE" w:rsidP="002F23BE">
      <w:pPr>
        <w:pStyle w:val="ListParagraph"/>
        <w:numPr>
          <w:ilvl w:val="0"/>
          <w:numId w:val="37"/>
        </w:numPr>
        <w:rPr>
          <w:rFonts w:ascii="Verdana" w:hAnsi="Verdana"/>
          <w:color w:val="000000"/>
          <w:sz w:val="21"/>
          <w:szCs w:val="21"/>
        </w:rPr>
      </w:pPr>
      <w:r w:rsidRPr="003B6088">
        <w:rPr>
          <w:rFonts w:ascii="Verdana" w:hAnsi="Verdana"/>
          <w:color w:val="000000"/>
          <w:sz w:val="21"/>
          <w:szCs w:val="21"/>
        </w:rPr>
        <w:t>Splash / loading screen</w:t>
      </w:r>
    </w:p>
    <w:p w14:paraId="4CC5FC7F" w14:textId="77777777" w:rsidR="003B6088" w:rsidRDefault="002F23BE" w:rsidP="003E603B">
      <w:pPr>
        <w:pStyle w:val="ListParagraph"/>
        <w:numPr>
          <w:ilvl w:val="0"/>
          <w:numId w:val="37"/>
        </w:numPr>
        <w:rPr>
          <w:rFonts w:ascii="Verdana" w:hAnsi="Verdana"/>
          <w:color w:val="000000"/>
          <w:sz w:val="21"/>
          <w:szCs w:val="21"/>
        </w:rPr>
      </w:pPr>
      <w:r w:rsidRPr="003B6088">
        <w:rPr>
          <w:rFonts w:ascii="Verdana" w:hAnsi="Verdana"/>
          <w:color w:val="000000"/>
          <w:sz w:val="21"/>
          <w:szCs w:val="21"/>
        </w:rPr>
        <w:t xml:space="preserve">A toast / or </w:t>
      </w:r>
      <w:r w:rsidR="003B6088" w:rsidRPr="003B6088">
        <w:rPr>
          <w:rFonts w:ascii="Verdana" w:hAnsi="Verdana"/>
          <w:color w:val="000000"/>
          <w:sz w:val="21"/>
          <w:szCs w:val="21"/>
        </w:rPr>
        <w:t>snack bar</w:t>
      </w:r>
    </w:p>
    <w:p w14:paraId="0533E1F5" w14:textId="77777777" w:rsidR="003B6088" w:rsidRDefault="002F23BE" w:rsidP="002F23BE">
      <w:pPr>
        <w:pStyle w:val="ListParagraph"/>
        <w:numPr>
          <w:ilvl w:val="0"/>
          <w:numId w:val="37"/>
        </w:numPr>
        <w:rPr>
          <w:rFonts w:ascii="Verdana" w:hAnsi="Verdana"/>
          <w:color w:val="000000"/>
          <w:sz w:val="21"/>
          <w:szCs w:val="21"/>
        </w:rPr>
      </w:pPr>
      <w:r w:rsidRPr="003B6088">
        <w:rPr>
          <w:rFonts w:ascii="Verdana" w:hAnsi="Verdana"/>
          <w:color w:val="000000"/>
          <w:sz w:val="21"/>
          <w:szCs w:val="21"/>
        </w:rPr>
        <w:t>Two activities minimum are provided (or two fragments)</w:t>
      </w:r>
    </w:p>
    <w:p w14:paraId="77016CD6" w14:textId="1FCFE293" w:rsidR="002F23BE" w:rsidRPr="003B6088" w:rsidRDefault="002F23BE" w:rsidP="002F23BE">
      <w:pPr>
        <w:pStyle w:val="ListParagraph"/>
        <w:numPr>
          <w:ilvl w:val="0"/>
          <w:numId w:val="37"/>
        </w:numPr>
        <w:rPr>
          <w:rFonts w:ascii="Verdana" w:hAnsi="Verdana"/>
          <w:color w:val="000000"/>
          <w:sz w:val="21"/>
          <w:szCs w:val="21"/>
        </w:rPr>
      </w:pPr>
      <w:r w:rsidRPr="003B6088">
        <w:rPr>
          <w:rFonts w:ascii="Verdana" w:hAnsi="Verdana"/>
          <w:color w:val="000000"/>
          <w:sz w:val="21"/>
          <w:szCs w:val="21"/>
        </w:rPr>
        <w:lastRenderedPageBreak/>
        <w:t>Custom icon used which includes your initials (or some way to identify it is yours)</w:t>
      </w:r>
    </w:p>
    <w:p w14:paraId="0CB954B1" w14:textId="77777777" w:rsidR="002F23BE" w:rsidRPr="002F23BE" w:rsidRDefault="002F23BE" w:rsidP="002F23BE">
      <w:pPr>
        <w:pStyle w:val="Heading2"/>
      </w:pPr>
      <w:bookmarkStart w:id="18" w:name="_Toc31283728"/>
      <w:r w:rsidRPr="002F23BE">
        <w:t>3.2 Two additional components to be added to the app (Examples below):</w:t>
      </w:r>
      <w:bookmarkEnd w:id="18"/>
    </w:p>
    <w:p w14:paraId="461CE66D" w14:textId="77777777" w:rsidR="003B6088" w:rsidRDefault="002F23BE" w:rsidP="00852F72">
      <w:pPr>
        <w:pStyle w:val="ListParagraph"/>
        <w:numPr>
          <w:ilvl w:val="0"/>
          <w:numId w:val="38"/>
        </w:numPr>
        <w:rPr>
          <w:rFonts w:ascii="Verdana" w:hAnsi="Verdana"/>
          <w:color w:val="000000"/>
          <w:sz w:val="21"/>
          <w:szCs w:val="21"/>
        </w:rPr>
      </w:pPr>
      <w:r w:rsidRPr="003B6088">
        <w:rPr>
          <w:rFonts w:ascii="Verdana" w:hAnsi="Verdana"/>
          <w:color w:val="000000"/>
          <w:sz w:val="21"/>
          <w:szCs w:val="21"/>
        </w:rPr>
        <w:t>Fingerprint access</w:t>
      </w:r>
    </w:p>
    <w:p w14:paraId="3F5E06D2" w14:textId="77777777" w:rsidR="003B6088" w:rsidRDefault="002F23BE" w:rsidP="00595FA9">
      <w:pPr>
        <w:pStyle w:val="ListParagraph"/>
        <w:numPr>
          <w:ilvl w:val="0"/>
          <w:numId w:val="38"/>
        </w:numPr>
        <w:rPr>
          <w:rFonts w:ascii="Verdana" w:hAnsi="Verdana"/>
          <w:color w:val="000000"/>
          <w:sz w:val="21"/>
          <w:szCs w:val="21"/>
        </w:rPr>
      </w:pPr>
      <w:r w:rsidRPr="003B6088">
        <w:rPr>
          <w:rFonts w:ascii="Verdana" w:hAnsi="Verdana"/>
          <w:color w:val="000000"/>
          <w:sz w:val="21"/>
          <w:szCs w:val="21"/>
        </w:rPr>
        <w:t>RFID Tag</w:t>
      </w:r>
    </w:p>
    <w:p w14:paraId="6878F407" w14:textId="77777777" w:rsidR="003B6088" w:rsidRDefault="002F23BE" w:rsidP="007968B7">
      <w:pPr>
        <w:pStyle w:val="ListParagraph"/>
        <w:numPr>
          <w:ilvl w:val="0"/>
          <w:numId w:val="38"/>
        </w:numPr>
        <w:rPr>
          <w:rFonts w:ascii="Verdana" w:hAnsi="Verdana"/>
          <w:color w:val="000000"/>
          <w:sz w:val="21"/>
          <w:szCs w:val="21"/>
        </w:rPr>
      </w:pPr>
      <w:r w:rsidRPr="003B6088">
        <w:rPr>
          <w:rFonts w:ascii="Verdana" w:hAnsi="Verdana"/>
          <w:color w:val="000000"/>
          <w:sz w:val="21"/>
          <w:szCs w:val="21"/>
        </w:rPr>
        <w:t>Google Maps integration</w:t>
      </w:r>
    </w:p>
    <w:p w14:paraId="3E9B256B" w14:textId="77777777" w:rsidR="003B6088" w:rsidRDefault="002F23BE" w:rsidP="00CD76B0">
      <w:pPr>
        <w:pStyle w:val="ListParagraph"/>
        <w:numPr>
          <w:ilvl w:val="0"/>
          <w:numId w:val="38"/>
        </w:numPr>
        <w:rPr>
          <w:rFonts w:ascii="Verdana" w:hAnsi="Verdana"/>
          <w:color w:val="000000"/>
          <w:sz w:val="21"/>
          <w:szCs w:val="21"/>
        </w:rPr>
      </w:pPr>
      <w:r w:rsidRPr="003B6088">
        <w:rPr>
          <w:rFonts w:ascii="Verdana" w:hAnsi="Verdana"/>
          <w:color w:val="000000"/>
          <w:sz w:val="21"/>
          <w:szCs w:val="21"/>
        </w:rPr>
        <w:t>Voice integration</w:t>
      </w:r>
    </w:p>
    <w:p w14:paraId="3EB41B49" w14:textId="77777777" w:rsidR="003B6088" w:rsidRDefault="002F23BE" w:rsidP="00AB48DB">
      <w:pPr>
        <w:pStyle w:val="ListParagraph"/>
        <w:numPr>
          <w:ilvl w:val="0"/>
          <w:numId w:val="38"/>
        </w:numPr>
        <w:rPr>
          <w:rFonts w:ascii="Verdana" w:hAnsi="Verdana"/>
          <w:color w:val="000000"/>
          <w:sz w:val="21"/>
          <w:szCs w:val="21"/>
        </w:rPr>
      </w:pPr>
      <w:r w:rsidRPr="003B6088">
        <w:rPr>
          <w:rFonts w:ascii="Verdana" w:hAnsi="Verdana"/>
          <w:color w:val="000000"/>
          <w:sz w:val="21"/>
          <w:szCs w:val="21"/>
        </w:rPr>
        <w:t>Camera integration</w:t>
      </w:r>
    </w:p>
    <w:p w14:paraId="5DAC15AF" w14:textId="5557268D" w:rsidR="002F23BE" w:rsidRPr="003B6088" w:rsidRDefault="002F23BE" w:rsidP="00AB48DB">
      <w:pPr>
        <w:pStyle w:val="ListParagraph"/>
        <w:numPr>
          <w:ilvl w:val="0"/>
          <w:numId w:val="38"/>
        </w:numPr>
        <w:rPr>
          <w:rFonts w:ascii="Verdana" w:hAnsi="Verdana"/>
          <w:color w:val="000000"/>
          <w:sz w:val="21"/>
          <w:szCs w:val="21"/>
        </w:rPr>
      </w:pPr>
      <w:r w:rsidRPr="003B6088">
        <w:rPr>
          <w:rFonts w:ascii="Verdana" w:hAnsi="Verdana"/>
          <w:color w:val="000000"/>
          <w:sz w:val="21"/>
          <w:szCs w:val="21"/>
        </w:rPr>
        <w:t xml:space="preserve">other... </w:t>
      </w:r>
      <w:r w:rsidR="003B6088">
        <w:rPr>
          <w:rFonts w:ascii="Verdana" w:hAnsi="Verdana"/>
          <w:color w:val="000000"/>
          <w:sz w:val="21"/>
          <w:szCs w:val="21"/>
        </w:rPr>
        <w:t>if you are interested in a different additional component just make the suggestion.</w:t>
      </w:r>
    </w:p>
    <w:p w14:paraId="6F891973" w14:textId="73C85BE1" w:rsidR="002F23BE" w:rsidRDefault="002F23BE" w:rsidP="002F23BE">
      <w:pPr>
        <w:rPr>
          <w:rFonts w:ascii="Verdana" w:hAnsi="Verdana"/>
          <w:color w:val="000000"/>
          <w:sz w:val="21"/>
          <w:szCs w:val="21"/>
        </w:rPr>
      </w:pPr>
    </w:p>
    <w:sectPr w:rsidR="002F23BE" w:rsidSect="00952C7A">
      <w:headerReference w:type="default" r:id="rId12"/>
      <w:footerReference w:type="default" r:id="rId13"/>
      <w:headerReference w:type="first" r:id="rId14"/>
      <w:footerReference w:type="first" r:id="rId15"/>
      <w:pgSz w:w="12240" w:h="15840"/>
      <w:pgMar w:top="1080" w:right="3240" w:bottom="1728" w:left="1224" w:header="1080" w:footer="64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BJ MacLean" w:date="2019-06-17T13:56:00Z" w:initials="BM">
    <w:p w14:paraId="307A33A7" w14:textId="44FCCE85" w:rsidR="003B6088" w:rsidRDefault="003B6088">
      <w:pPr>
        <w:pStyle w:val="CommentText"/>
      </w:pPr>
      <w:r>
        <w:rPr>
          <w:rStyle w:val="CommentReference"/>
        </w:rPr>
        <w:annotationRef/>
      </w:r>
      <w:r>
        <w:t>Needs updating</w:t>
      </w:r>
    </w:p>
  </w:comment>
  <w:comment w:id="12" w:author="BJ MacLean" w:date="2019-06-17T13:58:00Z" w:initials="BM">
    <w:p w14:paraId="262C3BB3" w14:textId="34495A71" w:rsidR="003B6088" w:rsidRDefault="003B6088">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7A33A7" w15:done="1"/>
  <w15:commentEx w15:paraId="262C3B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7A33A7" w16cid:durableId="20B21A96"/>
  <w16cid:commentId w16cid:paraId="262C3BB3" w16cid:durableId="20B21A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CA4C2" w14:textId="77777777" w:rsidR="00892558" w:rsidRDefault="00892558" w:rsidP="005F3442">
      <w:pPr>
        <w:spacing w:after="0" w:line="240" w:lineRule="auto"/>
      </w:pPr>
      <w:r>
        <w:separator/>
      </w:r>
    </w:p>
  </w:endnote>
  <w:endnote w:type="continuationSeparator" w:id="0">
    <w:p w14:paraId="595F63B2" w14:textId="77777777" w:rsidR="00892558" w:rsidRDefault="00892558" w:rsidP="005F3442">
      <w:pPr>
        <w:spacing w:after="0" w:line="240" w:lineRule="auto"/>
      </w:pPr>
      <w:r>
        <w:continuationSeparator/>
      </w:r>
    </w:p>
  </w:endnote>
  <w:endnote w:type="continuationNotice" w:id="1">
    <w:p w14:paraId="4E32CED1" w14:textId="77777777" w:rsidR="00892558" w:rsidRDefault="008925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top w:w="432" w:type="dxa"/>
        <w:left w:w="144" w:type="dxa"/>
        <w:right w:w="0" w:type="dxa"/>
      </w:tblCellMar>
      <w:tblLook w:val="04A0" w:firstRow="1" w:lastRow="0" w:firstColumn="1" w:lastColumn="0" w:noHBand="0" w:noVBand="1"/>
      <w:tblDescription w:val="Footer layout table"/>
    </w:tblPr>
    <w:tblGrid>
      <w:gridCol w:w="7776"/>
    </w:tblGrid>
    <w:tr w:rsidR="00C102AA" w:rsidRPr="00EB4465" w14:paraId="51075C65" w14:textId="77777777" w:rsidTr="00952C7A">
      <w:tc>
        <w:tcPr>
          <w:tcW w:w="7920" w:type="dxa"/>
          <w:tcBorders>
            <w:top w:val="single" w:sz="8" w:space="0" w:color="CCCCCC" w:themeColor="background2"/>
            <w:bottom w:val="nil"/>
          </w:tcBorders>
        </w:tcPr>
        <w:sdt>
          <w:sdtPr>
            <w:id w:val="-2093849289"/>
            <w:docPartObj>
              <w:docPartGallery w:val="Page Numbers (Bottom of Page)"/>
              <w:docPartUnique/>
            </w:docPartObj>
          </w:sdtPr>
          <w:sdtEndPr/>
          <w:sdtContent>
            <w:p w14:paraId="47F65AD4" w14:textId="77777777" w:rsidR="00C102AA" w:rsidRPr="00EB4465" w:rsidRDefault="00C102AA" w:rsidP="00EB4465">
              <w:pPr>
                <w:pStyle w:val="Footer2"/>
              </w:pPr>
              <w:r w:rsidRPr="00EB4465">
                <w:fldChar w:fldCharType="begin"/>
              </w:r>
              <w:r w:rsidRPr="00EB4465">
                <w:instrText xml:space="preserve"> PAGE   \* MERGEFORMAT </w:instrText>
              </w:r>
              <w:r w:rsidRPr="00EB4465">
                <w:fldChar w:fldCharType="separate"/>
              </w:r>
              <w:r>
                <w:rPr>
                  <w:noProof/>
                </w:rPr>
                <w:t>11</w:t>
              </w:r>
              <w:r w:rsidRPr="00EB4465">
                <w:fldChar w:fldCharType="end"/>
              </w:r>
              <w:r w:rsidRPr="00EB4465">
                <w:rPr>
                  <w:noProof/>
                </w:rPr>
                <mc:AlternateContent>
                  <mc:Choice Requires="wps">
                    <w:drawing>
                      <wp:anchor distT="0" distB="0" distL="114300" distR="114300" simplePos="0" relativeHeight="251658242" behindDoc="0" locked="0" layoutInCell="1" allowOverlap="1" wp14:anchorId="4668592C" wp14:editId="2C31BB23">
                        <wp:simplePos x="0" y="0"/>
                        <wp:positionH relativeFrom="page">
                          <wp:posOffset>685800</wp:posOffset>
                        </wp:positionH>
                        <wp:positionV relativeFrom="page">
                          <wp:posOffset>9144000</wp:posOffset>
                        </wp:positionV>
                        <wp:extent cx="5029200" cy="0"/>
                        <wp:effectExtent l="0" t="0" r="19050" b="19050"/>
                        <wp:wrapNone/>
                        <wp:docPr id="9" name="Straight Connector 9"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xmlns:w16="http://schemas.microsoft.com/office/word/2018/wordml" xmlns:w16cex="http://schemas.microsoft.com/office/word/2018/wordml/cex">
                    <w:pict>
                      <v:line id="Straight Connector 9" style="position:absolute;z-index:25165824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alt="Title: Line design element" o:spid="_x0000_s1026" strokecolor="#ccc [3214]" strokeweight="1pt" from="54pt,10in" to="450pt,10in" w14:anchorId="24C6E7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&#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JPZglnnAQAAKQQAAA4AAAAAAAAAAAAAAAAALgIAAGRycy9lMm9Eb2MueG1sUEsB&#10;Ai0AFAAGAAgAAAAhAOEOa+ncAAAADQEAAA8AAAAAAAAAAAAAAAAAQQQAAGRycy9kb3ducmV2Lnht&#10;bFBLBQYAAAAABAAEAPMAAABKBQAAAAA=&#10;">
                        <v:stroke joinstyle="miter"/>
                        <w10:wrap anchorx="page" anchory="page"/>
                      </v:line>
                    </w:pict>
                  </mc:Fallback>
                </mc:AlternateContent>
              </w:r>
            </w:p>
          </w:sdtContent>
        </w:sdt>
      </w:tc>
    </w:tr>
  </w:tbl>
  <w:p w14:paraId="22705F51" w14:textId="77777777" w:rsidR="00C102AA" w:rsidRDefault="00C102AA" w:rsidP="00EB4465">
    <w:pPr>
      <w:pStyle w:val="Footer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top w:w="216" w:type="dxa"/>
        <w:left w:w="144" w:type="dxa"/>
        <w:right w:w="0" w:type="dxa"/>
      </w:tblCellMar>
      <w:tblLook w:val="04A0" w:firstRow="1" w:lastRow="0" w:firstColumn="1" w:lastColumn="0" w:noHBand="0" w:noVBand="1"/>
      <w:tblDescription w:val="Footer layout table"/>
    </w:tblPr>
    <w:tblGrid>
      <w:gridCol w:w="7776"/>
    </w:tblGrid>
    <w:tr w:rsidR="00C102AA" w:rsidRPr="00A62D6A" w14:paraId="696B6A87" w14:textId="77777777" w:rsidTr="00952C7A">
      <w:tc>
        <w:tcPr>
          <w:tcW w:w="7776" w:type="dxa"/>
          <w:tcBorders>
            <w:top w:val="single" w:sz="8" w:space="0" w:color="CCCCCC" w:themeColor="background2"/>
            <w:bottom w:val="nil"/>
          </w:tcBorders>
        </w:tcPr>
        <w:p w14:paraId="5DE0E357" w14:textId="48108651" w:rsidR="00C102AA" w:rsidRPr="00EB4465" w:rsidRDefault="00C102AA" w:rsidP="00EB4465">
          <w:pPr>
            <w:pStyle w:val="Footer"/>
          </w:pPr>
          <w:r w:rsidRPr="00EB4465">
            <w:rPr>
              <w:noProof/>
              <w:lang w:eastAsia="en-US"/>
            </w:rPr>
            <mc:AlternateContent>
              <mc:Choice Requires="wps">
                <w:drawing>
                  <wp:anchor distT="0" distB="0" distL="114300" distR="114300" simplePos="0" relativeHeight="251658243" behindDoc="0" locked="0" layoutInCell="1" allowOverlap="1" wp14:anchorId="21828C71" wp14:editId="2852948F">
                    <wp:simplePos x="0" y="0"/>
                    <wp:positionH relativeFrom="page">
                      <wp:posOffset>685800</wp:posOffset>
                    </wp:positionH>
                    <wp:positionV relativeFrom="page">
                      <wp:posOffset>9144000</wp:posOffset>
                    </wp:positionV>
                    <wp:extent cx="5029200" cy="0"/>
                    <wp:effectExtent l="0" t="0" r="19050" b="19050"/>
                    <wp:wrapNone/>
                    <wp:docPr id="6" name="Straight Connector 6"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xmlns:w16="http://schemas.microsoft.com/office/word/2018/wordml" xmlns:w16cex="http://schemas.microsoft.com/office/word/2018/wordml/cex">
                <w:pict>
                  <v:line id="Straight Connector 6" style="position:absolute;z-index:251658243;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alt="Title: Line design element" o:spid="_x0000_s1026" strokecolor="#ccc [3214]" strokeweight="1pt" from="54pt,10in" to="450pt,10in" w14:anchorId="257EB9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&#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JsZfhbnAQAAKQQAAA4AAAAAAAAAAAAAAAAALgIAAGRycy9lMm9Eb2MueG1sUEsB&#10;Ai0AFAAGAAgAAAAhAOEOa+ncAAAADQEAAA8AAAAAAAAAAAAAAAAAQQQAAGRycy9kb3ducmV2Lnht&#10;bFBLBQYAAAAABAAEAPMAAABKBQAAAAA=&#10;">
                    <v:stroke joinstyle="miter"/>
                    <w10:wrap anchorx="page" anchory="page"/>
                  </v:line>
                </w:pict>
              </mc:Fallback>
            </mc:AlternateContent>
          </w:r>
          <w:r>
            <w:t>CIS</w:t>
          </w:r>
          <w:r w:rsidR="0096530B">
            <w:t>2250</w:t>
          </w:r>
          <w:r>
            <w:t xml:space="preserve"> - Computer information systemS</w:t>
          </w:r>
        </w:p>
        <w:p w14:paraId="177E756C" w14:textId="31152E17" w:rsidR="00C102AA" w:rsidRPr="00EB4465" w:rsidRDefault="00C102AA" w:rsidP="00F071E3">
          <w:pPr>
            <w:pStyle w:val="Footer"/>
          </w:pPr>
        </w:p>
      </w:tc>
    </w:tr>
  </w:tbl>
  <w:p w14:paraId="58E2A305" w14:textId="77777777" w:rsidR="00C102AA" w:rsidRPr="00282FA2" w:rsidRDefault="00C102AA" w:rsidP="00EB4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92C9B" w14:textId="77777777" w:rsidR="00892558" w:rsidRDefault="00892558" w:rsidP="005F3442">
      <w:pPr>
        <w:spacing w:after="0" w:line="240" w:lineRule="auto"/>
      </w:pPr>
      <w:r>
        <w:separator/>
      </w:r>
    </w:p>
  </w:footnote>
  <w:footnote w:type="continuationSeparator" w:id="0">
    <w:p w14:paraId="21BC7DF4" w14:textId="77777777" w:rsidR="00892558" w:rsidRDefault="00892558" w:rsidP="005F3442">
      <w:pPr>
        <w:spacing w:after="0" w:line="240" w:lineRule="auto"/>
      </w:pPr>
      <w:r>
        <w:continuationSeparator/>
      </w:r>
    </w:p>
  </w:footnote>
  <w:footnote w:type="continuationNotice" w:id="1">
    <w:p w14:paraId="384CDBEB" w14:textId="77777777" w:rsidR="00892558" w:rsidRDefault="008925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776"/>
    </w:tblGrid>
    <w:tr w:rsidR="00C102AA" w:rsidRPr="00EB4465" w14:paraId="38D8D00B" w14:textId="77777777" w:rsidTr="00952C7A">
      <w:trPr>
        <w:trHeight w:val="1173"/>
      </w:trPr>
      <w:tc>
        <w:tcPr>
          <w:tcW w:w="7920" w:type="dxa"/>
          <w:tcBorders>
            <w:bottom w:val="single" w:sz="8" w:space="0" w:color="CCCCCC" w:themeColor="background2"/>
          </w:tcBorders>
        </w:tcPr>
        <w:p w14:paraId="7500C029" w14:textId="168B488E" w:rsidR="00C102AA" w:rsidRPr="00EB4465" w:rsidRDefault="00892558" w:rsidP="00EB4465">
          <w:pPr>
            <w:pStyle w:val="Header"/>
          </w:pPr>
          <w:sdt>
            <w:sdtPr>
              <w:rPr>
                <w:rStyle w:val="Emphasis"/>
              </w:rPr>
              <w:alias w:val="Name"/>
              <w:tag w:val=""/>
              <w:id w:val="-1907060474"/>
              <w:dataBinding w:prefixMappings="xmlns:ns0='http://purl.org/dc/elements/1.1/' xmlns:ns1='http://schemas.openxmlformats.org/package/2006/metadata/core-properties' " w:xpath="/ns1:coreProperties[1]/ns1:contentStatus[1]" w:storeItemID="{6C3C8BC8-F283-45AE-878A-BAB7291924A1}"/>
              <w15:appearance w15:val="hidden"/>
              <w:text/>
            </w:sdtPr>
            <w:sdtEndPr>
              <w:rPr>
                <w:rStyle w:val="DefaultParagraphFont"/>
                <w:iCs w:val="0"/>
                <w:color w:val="auto"/>
              </w:rPr>
            </w:sdtEndPr>
            <w:sdtContent>
              <w:r w:rsidR="0096530B">
                <w:rPr>
                  <w:rStyle w:val="Emphasis"/>
                </w:rPr>
                <w:t>CIS2250 Advanced OOP</w:t>
              </w:r>
            </w:sdtContent>
          </w:sdt>
          <w:r w:rsidR="00C102AA" w:rsidRPr="00EB4465">
            <w:t xml:space="preserve"> | </w:t>
          </w:r>
          <w:sdt>
            <w:sdtPr>
              <w:alias w:val="Title"/>
              <w:tag w:val=""/>
              <w:id w:val="1387073261"/>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102AA">
                <w:t>Project Requirements</w:t>
              </w:r>
            </w:sdtContent>
          </w:sdt>
        </w:p>
      </w:tc>
    </w:tr>
    <w:tr w:rsidR="00C102AA" w14:paraId="78A666F7" w14:textId="77777777" w:rsidTr="00952C7A">
      <w:tc>
        <w:tcPr>
          <w:tcW w:w="7920" w:type="dxa"/>
          <w:tcBorders>
            <w:top w:val="single" w:sz="8" w:space="0" w:color="CCCCCC" w:themeColor="background2"/>
            <w:bottom w:val="nil"/>
          </w:tcBorders>
        </w:tcPr>
        <w:p w14:paraId="70B2063E" w14:textId="77777777" w:rsidR="00C102AA" w:rsidRDefault="00C102AA">
          <w:pPr>
            <w:pStyle w:val="Header"/>
          </w:pPr>
        </w:p>
      </w:tc>
    </w:tr>
  </w:tbl>
  <w:p w14:paraId="22C9080B" w14:textId="77777777" w:rsidR="00C102AA" w:rsidRDefault="00C102AA">
    <w:pPr>
      <w:pStyle w:val="Header"/>
    </w:pPr>
    <w:r>
      <w:rPr>
        <w:noProof/>
        <w:lang w:eastAsia="en-US"/>
      </w:rPr>
      <mc:AlternateContent>
        <mc:Choice Requires="wps">
          <w:drawing>
            <wp:anchor distT="0" distB="0" distL="114300" distR="114300" simplePos="0" relativeHeight="251658241" behindDoc="0" locked="1" layoutInCell="1" allowOverlap="1" wp14:anchorId="27CDC68D" wp14:editId="1C46CAB8">
              <wp:simplePos x="0" y="0"/>
              <wp:positionH relativeFrom="page">
                <wp:align>center</wp:align>
              </wp:positionH>
              <mc:AlternateContent>
                <mc:Choice Requires="wp14">
                  <wp:positionV relativeFrom="page">
                    <wp14:pctPosVOffset>6200</wp14:pctPosVOffset>
                  </wp:positionV>
                </mc:Choice>
                <mc:Fallback>
                  <wp:positionV relativeFrom="page">
                    <wp:posOffset>623570</wp:posOffset>
                  </wp:positionV>
                </mc:Fallback>
              </mc:AlternateContent>
              <wp:extent cx="6345936" cy="95250"/>
              <wp:effectExtent l="0" t="0" r="0" b="0"/>
              <wp:wrapNone/>
              <wp:docPr id="3" name="Rectangle 3" descr="Thick horizontal line in the header"/>
              <wp:cNvGraphicFramePr/>
              <a:graphic xmlns:a="http://schemas.openxmlformats.org/drawingml/2006/main">
                <a:graphicData uri="http://schemas.microsoft.com/office/word/2010/wordprocessingShape">
                  <wps:wsp>
                    <wps:cNvSpPr/>
                    <wps:spPr>
                      <a:xfrm>
                        <a:off x="0" y="0"/>
                        <a:ext cx="6345936"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82400</wp14:pctWidth>
              </wp14:sizeRelH>
              <wp14:sizeRelV relativeFrom="page">
                <wp14:pctHeight>1000</wp14:pctHeight>
              </wp14:sizeRelV>
            </wp:anchor>
          </w:drawing>
        </mc:Choice>
        <mc:Fallback xmlns:arto="http://schemas.microsoft.com/office/word/2006/arto" xmlns:a="http://schemas.openxmlformats.org/drawingml/2006/main" xmlns:w16="http://schemas.microsoft.com/office/word/2018/wordml" xmlns:w16cex="http://schemas.microsoft.com/office/word/2018/wordml/cex">
          <w:pict>
            <v:rect id="Rectangle 3" style="position:absolute;margin-left:0;margin-top:0;width:499.7pt;height:7.5pt;z-index:251658241;visibility:visible;mso-wrap-style:square;mso-width-percent:824;mso-height-percent:10;mso-top-percent:62;mso-wrap-distance-left:9pt;mso-wrap-distance-top:0;mso-wrap-distance-right:9pt;mso-wrap-distance-bottom:0;mso-position-horizontal:center;mso-position-horizontal-relative:page;mso-position-vertical-relative:page;mso-width-percent:824;mso-height-percent:10;mso-top-percent:62;mso-width-relative:page;mso-height-relative:page;v-text-anchor:middle" alt="Thick horizontal line in the header" o:spid="_x0000_s1026" fillcolor="#333 [3215]" stroked="f" strokeweight="1pt" w14:anchorId="19B8DF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">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6271B" w14:textId="77777777" w:rsidR="00C102AA" w:rsidRDefault="00C102AA">
    <w:pPr>
      <w:pStyle w:val="Header"/>
    </w:pPr>
    <w:r>
      <w:rPr>
        <w:noProof/>
        <w:lang w:eastAsia="en-US"/>
      </w:rPr>
      <mc:AlternateContent>
        <mc:Choice Requires="wps">
          <w:drawing>
            <wp:anchor distT="0" distB="0" distL="114300" distR="114300" simplePos="0" relativeHeight="251658240" behindDoc="0" locked="0" layoutInCell="1" allowOverlap="1" wp14:anchorId="751E1E85" wp14:editId="1F85C097">
              <wp:simplePos x="0" y="0"/>
              <wp:positionH relativeFrom="page">
                <wp:align>center</wp:align>
              </wp:positionH>
              <mc:AlternateContent>
                <mc:Choice Requires="wp14">
                  <wp:positionV relativeFrom="page">
                    <wp14:pctPosVOffset>6200</wp14:pctPosVOffset>
                  </wp:positionV>
                </mc:Choice>
                <mc:Fallback>
                  <wp:positionV relativeFrom="page">
                    <wp:posOffset>623570</wp:posOffset>
                  </wp:positionV>
                </mc:Fallback>
              </mc:AlternateContent>
              <wp:extent cx="6345936" cy="95250"/>
              <wp:effectExtent l="0" t="0" r="0" b="0"/>
              <wp:wrapNone/>
              <wp:docPr id="1" name="Rectangle 1" descr="Thick horizontal line in the header"/>
              <wp:cNvGraphicFramePr/>
              <a:graphic xmlns:a="http://schemas.openxmlformats.org/drawingml/2006/main">
                <a:graphicData uri="http://schemas.microsoft.com/office/word/2010/wordprocessingShape">
                  <wps:wsp>
                    <wps:cNvSpPr/>
                    <wps:spPr>
                      <a:xfrm>
                        <a:off x="0" y="0"/>
                        <a:ext cx="6345936"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82400</wp14:pctWidth>
              </wp14:sizeRelH>
              <wp14:sizeRelV relativeFrom="page">
                <wp14:pctHeight>1000</wp14:pctHeight>
              </wp14:sizeRelV>
            </wp:anchor>
          </w:drawing>
        </mc:Choice>
        <mc:Fallback xmlns:arto="http://schemas.microsoft.com/office/word/2006/arto" xmlns:a="http://schemas.openxmlformats.org/drawingml/2006/main" xmlns:w16="http://schemas.microsoft.com/office/word/2018/wordml" xmlns:w16cex="http://schemas.microsoft.com/office/word/2018/wordml/cex">
          <w:pict>
            <v:rect id="Rectangle 1" style="position:absolute;margin-left:0;margin-top:0;width:499.7pt;height:7.5pt;z-index:251658240;visibility:visible;mso-wrap-style:square;mso-width-percent:824;mso-height-percent:10;mso-top-percent:62;mso-wrap-distance-left:9pt;mso-wrap-distance-top:0;mso-wrap-distance-right:9pt;mso-wrap-distance-bottom:0;mso-position-horizontal:center;mso-position-horizontal-relative:page;mso-position-vertical-relative:page;mso-width-percent:824;mso-height-percent:10;mso-top-percent:62;mso-width-relative:page;mso-height-relative:page;v-text-anchor:middle" alt="Thick horizontal line in the header" o:spid="_x0000_s1026" fillcolor="#333 [3215]" stroked="f" strokeweight="1pt" w14:anchorId="34ED54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">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070"/>
    <w:multiLevelType w:val="hybridMultilevel"/>
    <w:tmpl w:val="AEC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46D04"/>
    <w:multiLevelType w:val="multilevel"/>
    <w:tmpl w:val="4BC64C6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36E0CB1"/>
    <w:multiLevelType w:val="multilevel"/>
    <w:tmpl w:val="3B02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E6F76"/>
    <w:multiLevelType w:val="hybridMultilevel"/>
    <w:tmpl w:val="C71A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70631"/>
    <w:multiLevelType w:val="hybridMultilevel"/>
    <w:tmpl w:val="5BBE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B5720"/>
    <w:multiLevelType w:val="hybridMultilevel"/>
    <w:tmpl w:val="7D3A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C5DB0"/>
    <w:multiLevelType w:val="hybridMultilevel"/>
    <w:tmpl w:val="D76A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42B2C"/>
    <w:multiLevelType w:val="multilevel"/>
    <w:tmpl w:val="E616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4369D"/>
    <w:multiLevelType w:val="hybridMultilevel"/>
    <w:tmpl w:val="ACD631C0"/>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E077ABF"/>
    <w:multiLevelType w:val="multilevel"/>
    <w:tmpl w:val="9548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C52FB"/>
    <w:multiLevelType w:val="hybridMultilevel"/>
    <w:tmpl w:val="3C607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1607CA"/>
    <w:multiLevelType w:val="hybridMultilevel"/>
    <w:tmpl w:val="E44E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61527"/>
    <w:multiLevelType w:val="multilevel"/>
    <w:tmpl w:val="734C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F6BBF"/>
    <w:multiLevelType w:val="hybridMultilevel"/>
    <w:tmpl w:val="BCE4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95222"/>
    <w:multiLevelType w:val="hybridMultilevel"/>
    <w:tmpl w:val="7016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F2DBC"/>
    <w:multiLevelType w:val="hybridMultilevel"/>
    <w:tmpl w:val="683E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E954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64080E"/>
    <w:multiLevelType w:val="multilevel"/>
    <w:tmpl w:val="80FC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96F0C"/>
    <w:multiLevelType w:val="multilevel"/>
    <w:tmpl w:val="FE0E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B012DD"/>
    <w:multiLevelType w:val="hybridMultilevel"/>
    <w:tmpl w:val="CE26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A836F4"/>
    <w:multiLevelType w:val="hybridMultilevel"/>
    <w:tmpl w:val="CDA8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3A0E47"/>
    <w:multiLevelType w:val="hybridMultilevel"/>
    <w:tmpl w:val="F726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2A643A"/>
    <w:multiLevelType w:val="hybridMultilevel"/>
    <w:tmpl w:val="85B87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653BE5"/>
    <w:multiLevelType w:val="multilevel"/>
    <w:tmpl w:val="102C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846F1"/>
    <w:multiLevelType w:val="hybridMultilevel"/>
    <w:tmpl w:val="88C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4764E"/>
    <w:multiLevelType w:val="hybridMultilevel"/>
    <w:tmpl w:val="B540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F65ED"/>
    <w:multiLevelType w:val="hybridMultilevel"/>
    <w:tmpl w:val="C87CC58C"/>
    <w:lvl w:ilvl="0" w:tplc="322C40D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4C1327"/>
    <w:multiLevelType w:val="multilevel"/>
    <w:tmpl w:val="F270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E7AC1"/>
    <w:multiLevelType w:val="multilevel"/>
    <w:tmpl w:val="013E0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E5170FD"/>
    <w:multiLevelType w:val="multilevel"/>
    <w:tmpl w:val="E8BE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97111E"/>
    <w:multiLevelType w:val="hybridMultilevel"/>
    <w:tmpl w:val="97087F28"/>
    <w:lvl w:ilvl="0" w:tplc="04090019">
      <w:start w:val="1"/>
      <w:numFmt w:val="lowerLetter"/>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1FA639A"/>
    <w:multiLevelType w:val="hybridMultilevel"/>
    <w:tmpl w:val="ABD21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755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FBB01E6"/>
    <w:multiLevelType w:val="hybridMultilevel"/>
    <w:tmpl w:val="086C5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5"/>
  </w:num>
  <w:num w:numId="3">
    <w:abstractNumId w:val="6"/>
  </w:num>
  <w:num w:numId="4">
    <w:abstractNumId w:val="25"/>
  </w:num>
  <w:num w:numId="5">
    <w:abstractNumId w:val="5"/>
  </w:num>
  <w:num w:numId="6">
    <w:abstractNumId w:val="11"/>
  </w:num>
  <w:num w:numId="7">
    <w:abstractNumId w:val="10"/>
  </w:num>
  <w:num w:numId="8">
    <w:abstractNumId w:val="24"/>
  </w:num>
  <w:num w:numId="9">
    <w:abstractNumId w:val="20"/>
  </w:num>
  <w:num w:numId="10">
    <w:abstractNumId w:val="0"/>
  </w:num>
  <w:num w:numId="11">
    <w:abstractNumId w:val="21"/>
  </w:num>
  <w:num w:numId="12">
    <w:abstractNumId w:val="9"/>
  </w:num>
  <w:num w:numId="13">
    <w:abstractNumId w:val="17"/>
  </w:num>
  <w:num w:numId="14">
    <w:abstractNumId w:val="28"/>
  </w:num>
  <w:num w:numId="15">
    <w:abstractNumId w:val="30"/>
  </w:num>
  <w:num w:numId="16">
    <w:abstractNumId w:val="8"/>
  </w:num>
  <w:num w:numId="17">
    <w:abstractNumId w:val="26"/>
  </w:num>
  <w:num w:numId="18">
    <w:abstractNumId w:val="16"/>
  </w:num>
  <w:num w:numId="19">
    <w:abstractNumId w:val="32"/>
  </w:num>
  <w:num w:numId="20">
    <w:abstractNumId w:val="1"/>
  </w:num>
  <w:num w:numId="21">
    <w:abstractNumId w:val="18"/>
  </w:num>
  <w:num w:numId="22">
    <w:abstractNumId w:val="31"/>
  </w:num>
  <w:num w:numId="23">
    <w:abstractNumId w:val="19"/>
  </w:num>
  <w:num w:numId="24">
    <w:abstractNumId w:val="10"/>
  </w:num>
  <w:num w:numId="25">
    <w:abstractNumId w:val="20"/>
  </w:num>
  <w:num w:numId="26">
    <w:abstractNumId w:val="24"/>
  </w:num>
  <w:num w:numId="27">
    <w:abstractNumId w:val="0"/>
  </w:num>
  <w:num w:numId="28">
    <w:abstractNumId w:val="12"/>
  </w:num>
  <w:num w:numId="29">
    <w:abstractNumId w:val="7"/>
  </w:num>
  <w:num w:numId="30">
    <w:abstractNumId w:val="2"/>
  </w:num>
  <w:num w:numId="31">
    <w:abstractNumId w:val="23"/>
  </w:num>
  <w:num w:numId="32">
    <w:abstractNumId w:val="27"/>
  </w:num>
  <w:num w:numId="33">
    <w:abstractNumId w:val="29"/>
  </w:num>
  <w:num w:numId="34">
    <w:abstractNumId w:val="4"/>
  </w:num>
  <w:num w:numId="35">
    <w:abstractNumId w:val="22"/>
  </w:num>
  <w:num w:numId="36">
    <w:abstractNumId w:val="13"/>
  </w:num>
  <w:num w:numId="37">
    <w:abstractNumId w:val="14"/>
  </w:num>
  <w:num w:numId="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 MacLean">
    <w15:presenceInfo w15:providerId="AD" w15:userId="S::bjmaclean@hollandcollege.com::6df57465-c89c-4f27-acdd-f98af3c830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D4D"/>
    <w:rsid w:val="0001127B"/>
    <w:rsid w:val="00013BEA"/>
    <w:rsid w:val="0002460B"/>
    <w:rsid w:val="0002555C"/>
    <w:rsid w:val="000354D3"/>
    <w:rsid w:val="00037BFB"/>
    <w:rsid w:val="0004044D"/>
    <w:rsid w:val="000501E4"/>
    <w:rsid w:val="00065420"/>
    <w:rsid w:val="000719AA"/>
    <w:rsid w:val="00073407"/>
    <w:rsid w:val="00077E0C"/>
    <w:rsid w:val="000806D0"/>
    <w:rsid w:val="000812A5"/>
    <w:rsid w:val="00090073"/>
    <w:rsid w:val="00091A30"/>
    <w:rsid w:val="00094054"/>
    <w:rsid w:val="00094682"/>
    <w:rsid w:val="000A0D73"/>
    <w:rsid w:val="000A2357"/>
    <w:rsid w:val="000B08B4"/>
    <w:rsid w:val="000B21CC"/>
    <w:rsid w:val="000B5C73"/>
    <w:rsid w:val="000B641C"/>
    <w:rsid w:val="000C3955"/>
    <w:rsid w:val="000C4A13"/>
    <w:rsid w:val="000C5F60"/>
    <w:rsid w:val="000C66E1"/>
    <w:rsid w:val="000D350F"/>
    <w:rsid w:val="000E05F6"/>
    <w:rsid w:val="000F15B8"/>
    <w:rsid w:val="000F6C96"/>
    <w:rsid w:val="001013B3"/>
    <w:rsid w:val="001035A2"/>
    <w:rsid w:val="00104FA2"/>
    <w:rsid w:val="00111034"/>
    <w:rsid w:val="001149D1"/>
    <w:rsid w:val="001156F8"/>
    <w:rsid w:val="00116E35"/>
    <w:rsid w:val="00120021"/>
    <w:rsid w:val="00137E5A"/>
    <w:rsid w:val="0014326D"/>
    <w:rsid w:val="00144251"/>
    <w:rsid w:val="00157381"/>
    <w:rsid w:val="00157BF9"/>
    <w:rsid w:val="0016298D"/>
    <w:rsid w:val="00163401"/>
    <w:rsid w:val="001727B3"/>
    <w:rsid w:val="00176AF2"/>
    <w:rsid w:val="00182728"/>
    <w:rsid w:val="00185294"/>
    <w:rsid w:val="00193C5B"/>
    <w:rsid w:val="00195BB5"/>
    <w:rsid w:val="001A5437"/>
    <w:rsid w:val="001A721F"/>
    <w:rsid w:val="001B1A50"/>
    <w:rsid w:val="001B21C4"/>
    <w:rsid w:val="001D531C"/>
    <w:rsid w:val="001E6E0B"/>
    <w:rsid w:val="001F2540"/>
    <w:rsid w:val="001F4DEB"/>
    <w:rsid w:val="001F6444"/>
    <w:rsid w:val="002015B9"/>
    <w:rsid w:val="0020238D"/>
    <w:rsid w:val="002042F1"/>
    <w:rsid w:val="002047DB"/>
    <w:rsid w:val="00206C7C"/>
    <w:rsid w:val="002125E5"/>
    <w:rsid w:val="00217324"/>
    <w:rsid w:val="002212F6"/>
    <w:rsid w:val="00224BD5"/>
    <w:rsid w:val="002314F1"/>
    <w:rsid w:val="0023377B"/>
    <w:rsid w:val="00233D38"/>
    <w:rsid w:val="0023707F"/>
    <w:rsid w:val="00241AF9"/>
    <w:rsid w:val="0024605D"/>
    <w:rsid w:val="0025229A"/>
    <w:rsid w:val="002531AC"/>
    <w:rsid w:val="00260077"/>
    <w:rsid w:val="0026052A"/>
    <w:rsid w:val="00261044"/>
    <w:rsid w:val="00261669"/>
    <w:rsid w:val="002663EF"/>
    <w:rsid w:val="00273623"/>
    <w:rsid w:val="00275B48"/>
    <w:rsid w:val="00276860"/>
    <w:rsid w:val="002828EE"/>
    <w:rsid w:val="00283770"/>
    <w:rsid w:val="00293773"/>
    <w:rsid w:val="00293B83"/>
    <w:rsid w:val="0029491E"/>
    <w:rsid w:val="00296B5F"/>
    <w:rsid w:val="002A0A01"/>
    <w:rsid w:val="002A2D28"/>
    <w:rsid w:val="002A2E67"/>
    <w:rsid w:val="002A3278"/>
    <w:rsid w:val="002A3A32"/>
    <w:rsid w:val="002A4AD1"/>
    <w:rsid w:val="002B775E"/>
    <w:rsid w:val="002C292F"/>
    <w:rsid w:val="002D3AB9"/>
    <w:rsid w:val="002D7702"/>
    <w:rsid w:val="002E7755"/>
    <w:rsid w:val="002F23BE"/>
    <w:rsid w:val="002F4D29"/>
    <w:rsid w:val="002F5793"/>
    <w:rsid w:val="002F670A"/>
    <w:rsid w:val="00301257"/>
    <w:rsid w:val="00302175"/>
    <w:rsid w:val="0030470B"/>
    <w:rsid w:val="003047F0"/>
    <w:rsid w:val="00316B75"/>
    <w:rsid w:val="0032500D"/>
    <w:rsid w:val="003262A7"/>
    <w:rsid w:val="00336EC6"/>
    <w:rsid w:val="0035748F"/>
    <w:rsid w:val="00372BB9"/>
    <w:rsid w:val="00374F49"/>
    <w:rsid w:val="003803D1"/>
    <w:rsid w:val="00391636"/>
    <w:rsid w:val="003A31DD"/>
    <w:rsid w:val="003A392D"/>
    <w:rsid w:val="003A3CC6"/>
    <w:rsid w:val="003B0821"/>
    <w:rsid w:val="003B6088"/>
    <w:rsid w:val="003C0E40"/>
    <w:rsid w:val="003C41CB"/>
    <w:rsid w:val="003C56F2"/>
    <w:rsid w:val="003C71B7"/>
    <w:rsid w:val="003D0297"/>
    <w:rsid w:val="003D1568"/>
    <w:rsid w:val="003D552D"/>
    <w:rsid w:val="003F7D72"/>
    <w:rsid w:val="00414762"/>
    <w:rsid w:val="00421F58"/>
    <w:rsid w:val="0042363C"/>
    <w:rsid w:val="00423827"/>
    <w:rsid w:val="0042752D"/>
    <w:rsid w:val="0044144A"/>
    <w:rsid w:val="00443063"/>
    <w:rsid w:val="00446399"/>
    <w:rsid w:val="00447F08"/>
    <w:rsid w:val="00450A2D"/>
    <w:rsid w:val="00454B3F"/>
    <w:rsid w:val="00455FCB"/>
    <w:rsid w:val="00456A6D"/>
    <w:rsid w:val="004662EC"/>
    <w:rsid w:val="004726C9"/>
    <w:rsid w:val="00480527"/>
    <w:rsid w:val="00481133"/>
    <w:rsid w:val="00483550"/>
    <w:rsid w:val="00492F13"/>
    <w:rsid w:val="0049782C"/>
    <w:rsid w:val="004A5CDC"/>
    <w:rsid w:val="004A61BA"/>
    <w:rsid w:val="004B0C1B"/>
    <w:rsid w:val="004B582F"/>
    <w:rsid w:val="004B69DC"/>
    <w:rsid w:val="004B6A98"/>
    <w:rsid w:val="004B7C6E"/>
    <w:rsid w:val="004C698D"/>
    <w:rsid w:val="004D7F49"/>
    <w:rsid w:val="004E06EA"/>
    <w:rsid w:val="004E28C5"/>
    <w:rsid w:val="00503C2A"/>
    <w:rsid w:val="00516F3F"/>
    <w:rsid w:val="00523274"/>
    <w:rsid w:val="0052427F"/>
    <w:rsid w:val="0052590B"/>
    <w:rsid w:val="005364C7"/>
    <w:rsid w:val="0054005D"/>
    <w:rsid w:val="00540751"/>
    <w:rsid w:val="00543A62"/>
    <w:rsid w:val="00543B8F"/>
    <w:rsid w:val="00546F47"/>
    <w:rsid w:val="00594225"/>
    <w:rsid w:val="00594CE1"/>
    <w:rsid w:val="005A08FA"/>
    <w:rsid w:val="005A104C"/>
    <w:rsid w:val="005A397F"/>
    <w:rsid w:val="005C19E5"/>
    <w:rsid w:val="005C3163"/>
    <w:rsid w:val="005C4344"/>
    <w:rsid w:val="005C7B1D"/>
    <w:rsid w:val="005D26C5"/>
    <w:rsid w:val="005D40E1"/>
    <w:rsid w:val="005D464A"/>
    <w:rsid w:val="005D7CB8"/>
    <w:rsid w:val="005E309B"/>
    <w:rsid w:val="005F1DE1"/>
    <w:rsid w:val="005F2D4D"/>
    <w:rsid w:val="005F3442"/>
    <w:rsid w:val="00602DE8"/>
    <w:rsid w:val="00607037"/>
    <w:rsid w:val="006126E7"/>
    <w:rsid w:val="00615F25"/>
    <w:rsid w:val="0061746A"/>
    <w:rsid w:val="006224ED"/>
    <w:rsid w:val="00623540"/>
    <w:rsid w:val="006331E3"/>
    <w:rsid w:val="00636D24"/>
    <w:rsid w:val="00644D36"/>
    <w:rsid w:val="00652C48"/>
    <w:rsid w:val="0066534D"/>
    <w:rsid w:val="00680D81"/>
    <w:rsid w:val="00691C0A"/>
    <w:rsid w:val="00692CDD"/>
    <w:rsid w:val="00694B5A"/>
    <w:rsid w:val="006A15A0"/>
    <w:rsid w:val="006A3CE7"/>
    <w:rsid w:val="006A4A1E"/>
    <w:rsid w:val="006A4CEC"/>
    <w:rsid w:val="006B33E3"/>
    <w:rsid w:val="006C3389"/>
    <w:rsid w:val="006D67AB"/>
    <w:rsid w:val="006F3D12"/>
    <w:rsid w:val="00704972"/>
    <w:rsid w:val="00706E2F"/>
    <w:rsid w:val="00727768"/>
    <w:rsid w:val="007319FB"/>
    <w:rsid w:val="00735974"/>
    <w:rsid w:val="00740EE1"/>
    <w:rsid w:val="007466AF"/>
    <w:rsid w:val="00755503"/>
    <w:rsid w:val="00773B26"/>
    <w:rsid w:val="007745FF"/>
    <w:rsid w:val="00786004"/>
    <w:rsid w:val="007877E2"/>
    <w:rsid w:val="007917FB"/>
    <w:rsid w:val="00794AD2"/>
    <w:rsid w:val="007B5758"/>
    <w:rsid w:val="007B5AB3"/>
    <w:rsid w:val="007B67A8"/>
    <w:rsid w:val="007B67DF"/>
    <w:rsid w:val="007B7C22"/>
    <w:rsid w:val="007C1098"/>
    <w:rsid w:val="007D526B"/>
    <w:rsid w:val="007E0301"/>
    <w:rsid w:val="007E4992"/>
    <w:rsid w:val="007E790C"/>
    <w:rsid w:val="007E7AE9"/>
    <w:rsid w:val="007F443A"/>
    <w:rsid w:val="007F7109"/>
    <w:rsid w:val="00803947"/>
    <w:rsid w:val="00804330"/>
    <w:rsid w:val="00812CC5"/>
    <w:rsid w:val="00812E7A"/>
    <w:rsid w:val="00820536"/>
    <w:rsid w:val="0083664B"/>
    <w:rsid w:val="00846792"/>
    <w:rsid w:val="00861F20"/>
    <w:rsid w:val="0086491A"/>
    <w:rsid w:val="00873012"/>
    <w:rsid w:val="008833A1"/>
    <w:rsid w:val="00884957"/>
    <w:rsid w:val="00890BDF"/>
    <w:rsid w:val="00892410"/>
    <w:rsid w:val="00892558"/>
    <w:rsid w:val="008A4FE7"/>
    <w:rsid w:val="008A53EA"/>
    <w:rsid w:val="008B3A22"/>
    <w:rsid w:val="008B66A8"/>
    <w:rsid w:val="008D6534"/>
    <w:rsid w:val="008D7763"/>
    <w:rsid w:val="008E58DE"/>
    <w:rsid w:val="008F2FA7"/>
    <w:rsid w:val="008F7E87"/>
    <w:rsid w:val="00904AAE"/>
    <w:rsid w:val="0090502E"/>
    <w:rsid w:val="0091347B"/>
    <w:rsid w:val="00914F7E"/>
    <w:rsid w:val="0091650A"/>
    <w:rsid w:val="00920CDC"/>
    <w:rsid w:val="00921F05"/>
    <w:rsid w:val="009236E7"/>
    <w:rsid w:val="00925F4D"/>
    <w:rsid w:val="009278F8"/>
    <w:rsid w:val="00946773"/>
    <w:rsid w:val="00947241"/>
    <w:rsid w:val="00952C7A"/>
    <w:rsid w:val="00954301"/>
    <w:rsid w:val="0095515F"/>
    <w:rsid w:val="00955899"/>
    <w:rsid w:val="00960785"/>
    <w:rsid w:val="00963D06"/>
    <w:rsid w:val="0096530B"/>
    <w:rsid w:val="009660B5"/>
    <w:rsid w:val="00973683"/>
    <w:rsid w:val="0097376C"/>
    <w:rsid w:val="00973F33"/>
    <w:rsid w:val="00977E88"/>
    <w:rsid w:val="00981627"/>
    <w:rsid w:val="00985376"/>
    <w:rsid w:val="009866E2"/>
    <w:rsid w:val="009870D6"/>
    <w:rsid w:val="00990458"/>
    <w:rsid w:val="0099590F"/>
    <w:rsid w:val="009A0BEE"/>
    <w:rsid w:val="009A7D45"/>
    <w:rsid w:val="009B4203"/>
    <w:rsid w:val="009C3B62"/>
    <w:rsid w:val="009C7A6E"/>
    <w:rsid w:val="009D157D"/>
    <w:rsid w:val="009D1991"/>
    <w:rsid w:val="009D2A8B"/>
    <w:rsid w:val="009D3DED"/>
    <w:rsid w:val="009D6044"/>
    <w:rsid w:val="009E00F7"/>
    <w:rsid w:val="009E4EF4"/>
    <w:rsid w:val="009F0B11"/>
    <w:rsid w:val="009F4378"/>
    <w:rsid w:val="009F6739"/>
    <w:rsid w:val="00A043B4"/>
    <w:rsid w:val="00A06669"/>
    <w:rsid w:val="00A14765"/>
    <w:rsid w:val="00A14DF1"/>
    <w:rsid w:val="00A2479C"/>
    <w:rsid w:val="00A249D2"/>
    <w:rsid w:val="00A264D7"/>
    <w:rsid w:val="00A30B07"/>
    <w:rsid w:val="00A3662B"/>
    <w:rsid w:val="00A40508"/>
    <w:rsid w:val="00A45012"/>
    <w:rsid w:val="00A47C16"/>
    <w:rsid w:val="00A50CA4"/>
    <w:rsid w:val="00A5231B"/>
    <w:rsid w:val="00A678A5"/>
    <w:rsid w:val="00A710D2"/>
    <w:rsid w:val="00A84885"/>
    <w:rsid w:val="00A848EF"/>
    <w:rsid w:val="00AB1BBB"/>
    <w:rsid w:val="00AE6F97"/>
    <w:rsid w:val="00AE7CFA"/>
    <w:rsid w:val="00AF5041"/>
    <w:rsid w:val="00B11A49"/>
    <w:rsid w:val="00B144BB"/>
    <w:rsid w:val="00B23A64"/>
    <w:rsid w:val="00B326EF"/>
    <w:rsid w:val="00B32ED7"/>
    <w:rsid w:val="00B34BE2"/>
    <w:rsid w:val="00B3731B"/>
    <w:rsid w:val="00B425DC"/>
    <w:rsid w:val="00B520F7"/>
    <w:rsid w:val="00B632BB"/>
    <w:rsid w:val="00B83EAE"/>
    <w:rsid w:val="00BC13C8"/>
    <w:rsid w:val="00BC1F8F"/>
    <w:rsid w:val="00BC2641"/>
    <w:rsid w:val="00BE1E5B"/>
    <w:rsid w:val="00BF14C6"/>
    <w:rsid w:val="00BF159D"/>
    <w:rsid w:val="00C102AA"/>
    <w:rsid w:val="00C119DD"/>
    <w:rsid w:val="00C136C7"/>
    <w:rsid w:val="00C137FE"/>
    <w:rsid w:val="00C15EEA"/>
    <w:rsid w:val="00C26498"/>
    <w:rsid w:val="00C44F62"/>
    <w:rsid w:val="00C52637"/>
    <w:rsid w:val="00C56B56"/>
    <w:rsid w:val="00C614F1"/>
    <w:rsid w:val="00C65769"/>
    <w:rsid w:val="00C6695D"/>
    <w:rsid w:val="00C76929"/>
    <w:rsid w:val="00C77AA5"/>
    <w:rsid w:val="00C8179E"/>
    <w:rsid w:val="00C82FE6"/>
    <w:rsid w:val="00C865A0"/>
    <w:rsid w:val="00C97E0E"/>
    <w:rsid w:val="00CA003B"/>
    <w:rsid w:val="00CA088A"/>
    <w:rsid w:val="00CA36CB"/>
    <w:rsid w:val="00CA628D"/>
    <w:rsid w:val="00CB109C"/>
    <w:rsid w:val="00CC4621"/>
    <w:rsid w:val="00CC4CDE"/>
    <w:rsid w:val="00CD071E"/>
    <w:rsid w:val="00CD1255"/>
    <w:rsid w:val="00CE0F39"/>
    <w:rsid w:val="00CE1BEF"/>
    <w:rsid w:val="00CE3747"/>
    <w:rsid w:val="00CE3A29"/>
    <w:rsid w:val="00CF2A00"/>
    <w:rsid w:val="00CF380C"/>
    <w:rsid w:val="00CF5E4F"/>
    <w:rsid w:val="00CF6DDF"/>
    <w:rsid w:val="00D00301"/>
    <w:rsid w:val="00D04C8C"/>
    <w:rsid w:val="00D16C55"/>
    <w:rsid w:val="00D20A91"/>
    <w:rsid w:val="00D218A2"/>
    <w:rsid w:val="00D22C44"/>
    <w:rsid w:val="00D269B7"/>
    <w:rsid w:val="00D32CCF"/>
    <w:rsid w:val="00D41C04"/>
    <w:rsid w:val="00D45C02"/>
    <w:rsid w:val="00D50F00"/>
    <w:rsid w:val="00D7616B"/>
    <w:rsid w:val="00D841C4"/>
    <w:rsid w:val="00DB5286"/>
    <w:rsid w:val="00DC05E5"/>
    <w:rsid w:val="00DC2FDD"/>
    <w:rsid w:val="00DD2513"/>
    <w:rsid w:val="00DD5FAB"/>
    <w:rsid w:val="00DD796C"/>
    <w:rsid w:val="00DE131A"/>
    <w:rsid w:val="00DE2C83"/>
    <w:rsid w:val="00DE623D"/>
    <w:rsid w:val="00DF7146"/>
    <w:rsid w:val="00DF7179"/>
    <w:rsid w:val="00E070CB"/>
    <w:rsid w:val="00E1402B"/>
    <w:rsid w:val="00E205D9"/>
    <w:rsid w:val="00E24814"/>
    <w:rsid w:val="00E32218"/>
    <w:rsid w:val="00E32493"/>
    <w:rsid w:val="00E32E38"/>
    <w:rsid w:val="00E47B77"/>
    <w:rsid w:val="00E57A53"/>
    <w:rsid w:val="00E57EAF"/>
    <w:rsid w:val="00E60D4F"/>
    <w:rsid w:val="00E75542"/>
    <w:rsid w:val="00E82585"/>
    <w:rsid w:val="00E97992"/>
    <w:rsid w:val="00EA0D6B"/>
    <w:rsid w:val="00EA4972"/>
    <w:rsid w:val="00EB1E3D"/>
    <w:rsid w:val="00EB4465"/>
    <w:rsid w:val="00EB57CD"/>
    <w:rsid w:val="00EB7C57"/>
    <w:rsid w:val="00EC3A09"/>
    <w:rsid w:val="00EC6CD4"/>
    <w:rsid w:val="00ED1487"/>
    <w:rsid w:val="00EE0E7B"/>
    <w:rsid w:val="00EE3966"/>
    <w:rsid w:val="00F023E6"/>
    <w:rsid w:val="00F071E3"/>
    <w:rsid w:val="00F114B3"/>
    <w:rsid w:val="00F12DAF"/>
    <w:rsid w:val="00F169B6"/>
    <w:rsid w:val="00F21ED0"/>
    <w:rsid w:val="00F255AE"/>
    <w:rsid w:val="00F2566F"/>
    <w:rsid w:val="00F32CCB"/>
    <w:rsid w:val="00F360D3"/>
    <w:rsid w:val="00F36663"/>
    <w:rsid w:val="00F44911"/>
    <w:rsid w:val="00F551C1"/>
    <w:rsid w:val="00F67A94"/>
    <w:rsid w:val="00F74BCA"/>
    <w:rsid w:val="00F7640A"/>
    <w:rsid w:val="00F82C52"/>
    <w:rsid w:val="00F84B52"/>
    <w:rsid w:val="00F858D4"/>
    <w:rsid w:val="00F867E3"/>
    <w:rsid w:val="00F90C56"/>
    <w:rsid w:val="00F91914"/>
    <w:rsid w:val="00FA58CD"/>
    <w:rsid w:val="00FB3F2E"/>
    <w:rsid w:val="00FB67D0"/>
    <w:rsid w:val="00FC226A"/>
    <w:rsid w:val="00FC2314"/>
    <w:rsid w:val="00FC2DF4"/>
    <w:rsid w:val="00FE0607"/>
    <w:rsid w:val="00FE063E"/>
    <w:rsid w:val="00FE0C5F"/>
    <w:rsid w:val="00FE7637"/>
    <w:rsid w:val="00FF2209"/>
    <w:rsid w:val="00FF3C7B"/>
    <w:rsid w:val="00FF72B8"/>
    <w:rsid w:val="1D72AE3D"/>
    <w:rsid w:val="31817F3B"/>
    <w:rsid w:val="407A1C26"/>
    <w:rsid w:val="531A89F6"/>
    <w:rsid w:val="5EC6E5B8"/>
    <w:rsid w:val="6443FD22"/>
    <w:rsid w:val="7324E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8C9C"/>
  <w15:chartTrackingRefBased/>
  <w15:docId w15:val="{B5B5F57D-F604-4479-BD0D-E430A40C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4"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044"/>
  </w:style>
  <w:style w:type="paragraph" w:styleId="Heading1">
    <w:name w:val="heading 1"/>
    <w:basedOn w:val="Normal"/>
    <w:next w:val="Normal"/>
    <w:link w:val="Heading1Char"/>
    <w:uiPriority w:val="9"/>
    <w:qFormat/>
    <w:rsid w:val="005F3442"/>
    <w:pPr>
      <w:keepNext/>
      <w:keepLines/>
      <w:spacing w:after="0" w:line="240" w:lineRule="auto"/>
      <w:outlineLvl w:val="0"/>
    </w:pPr>
    <w:rPr>
      <w:rFonts w:asciiTheme="majorHAnsi" w:eastAsiaTheme="majorEastAsia" w:hAnsiTheme="majorHAnsi" w:cstheme="majorBidi"/>
      <w:color w:val="333333" w:themeColor="text2"/>
      <w:sz w:val="48"/>
      <w:szCs w:val="32"/>
      <w:lang w:eastAsia="ja-JP"/>
    </w:rPr>
  </w:style>
  <w:style w:type="paragraph" w:styleId="Heading2">
    <w:name w:val="heading 2"/>
    <w:basedOn w:val="Normal"/>
    <w:next w:val="Normal"/>
    <w:link w:val="Heading2Char"/>
    <w:uiPriority w:val="9"/>
    <w:unhideWhenUsed/>
    <w:qFormat/>
    <w:rsid w:val="005F3442"/>
    <w:pPr>
      <w:keepNext/>
      <w:keepLines/>
      <w:spacing w:after="360" w:line="240" w:lineRule="auto"/>
      <w:contextualSpacing/>
      <w:outlineLvl w:val="1"/>
    </w:pPr>
    <w:rPr>
      <w:rFonts w:eastAsiaTheme="minorEastAsia" w:cstheme="majorBidi"/>
      <w:color w:val="7F7F7F" w:themeColor="text1" w:themeTint="80"/>
      <w:sz w:val="32"/>
      <w:szCs w:val="26"/>
      <w:lang w:eastAsia="ja-JP"/>
    </w:rPr>
  </w:style>
  <w:style w:type="paragraph" w:styleId="Heading3">
    <w:name w:val="heading 3"/>
    <w:basedOn w:val="Normal"/>
    <w:next w:val="Normal"/>
    <w:link w:val="Heading3Char"/>
    <w:uiPriority w:val="9"/>
    <w:unhideWhenUsed/>
    <w:qFormat/>
    <w:rsid w:val="00DD796C"/>
    <w:pPr>
      <w:keepNext/>
      <w:keepLines/>
      <w:spacing w:after="0" w:line="240" w:lineRule="auto"/>
      <w:outlineLvl w:val="2"/>
    </w:pPr>
    <w:rPr>
      <w:rFonts w:asciiTheme="majorHAnsi" w:eastAsiaTheme="majorEastAsia" w:hAnsiTheme="majorHAnsi" w:cstheme="majorBidi"/>
      <w:color w:val="E14934" w:themeColor="accent1"/>
      <w:sz w:val="28"/>
      <w:szCs w:val="24"/>
      <w:lang w:eastAsia="ja-JP"/>
    </w:rPr>
  </w:style>
  <w:style w:type="paragraph" w:styleId="Heading4">
    <w:name w:val="heading 4"/>
    <w:basedOn w:val="Normal"/>
    <w:next w:val="Normal"/>
    <w:link w:val="Heading4Char1"/>
    <w:uiPriority w:val="9"/>
    <w:unhideWhenUsed/>
    <w:qFormat/>
    <w:rsid w:val="00111034"/>
    <w:pPr>
      <w:keepNext/>
      <w:keepLines/>
      <w:spacing w:before="40" w:after="0"/>
      <w:outlineLvl w:val="3"/>
    </w:pPr>
    <w:rPr>
      <w:rFonts w:asciiTheme="majorHAnsi" w:eastAsiaTheme="majorEastAsia" w:hAnsiTheme="majorHAnsi" w:cstheme="majorBidi"/>
      <w:i/>
      <w:iCs/>
      <w:color w:val="B42C1A" w:themeColor="accent1" w:themeShade="BF"/>
    </w:rPr>
  </w:style>
  <w:style w:type="paragraph" w:styleId="Heading5">
    <w:name w:val="heading 5"/>
    <w:basedOn w:val="Normal"/>
    <w:next w:val="Normal"/>
    <w:link w:val="Heading5Char"/>
    <w:uiPriority w:val="9"/>
    <w:unhideWhenUsed/>
    <w:qFormat/>
    <w:rsid w:val="005F3442"/>
    <w:pPr>
      <w:keepNext/>
      <w:keepLines/>
      <w:spacing w:after="0" w:line="240" w:lineRule="auto"/>
      <w:outlineLvl w:val="4"/>
    </w:pPr>
    <w:rPr>
      <w:rFonts w:asciiTheme="majorHAnsi" w:eastAsiaTheme="majorEastAsia" w:hAnsiTheme="majorHAnsi" w:cstheme="majorBidi"/>
      <w:b/>
      <w:color w:val="333333" w:themeColor="text2"/>
      <w:sz w:val="24"/>
      <w:szCs w:val="24"/>
      <w:lang w:eastAsia="ja-JP"/>
    </w:rPr>
  </w:style>
  <w:style w:type="paragraph" w:styleId="Heading6">
    <w:name w:val="heading 6"/>
    <w:aliases w:val="TOC Heading Char,Heading 6 Char Char,TOC Heading Char Char Char,Heading 6 Char Char Char Char,TOC Heading Char Char Char Char Char,Heading 6 Char Char Char Char Char Char,TOC Heading Char Char Char Char Char Char Char"/>
    <w:basedOn w:val="Normal"/>
    <w:next w:val="Normal"/>
    <w:link w:val="TOCHeading"/>
    <w:uiPriority w:val="9"/>
    <w:unhideWhenUsed/>
    <w:qFormat/>
    <w:rsid w:val="009D6044"/>
    <w:pPr>
      <w:keepNext/>
      <w:keepLines/>
      <w:spacing w:before="40" w:after="0"/>
      <w:outlineLvl w:val="5"/>
    </w:pPr>
    <w:rPr>
      <w:rFonts w:asciiTheme="majorHAnsi" w:eastAsiaTheme="majorEastAsia" w:hAnsiTheme="majorHAnsi" w:cstheme="majorBidi"/>
      <w:color w:val="771D1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2"/>
    <w:rPr>
      <w:rFonts w:asciiTheme="majorHAnsi" w:eastAsiaTheme="majorEastAsia" w:hAnsiTheme="majorHAnsi" w:cstheme="majorBidi"/>
      <w:color w:val="333333" w:themeColor="text2"/>
      <w:sz w:val="48"/>
      <w:szCs w:val="32"/>
      <w:lang w:eastAsia="ja-JP"/>
    </w:rPr>
  </w:style>
  <w:style w:type="character" w:customStyle="1" w:styleId="Heading2Char">
    <w:name w:val="Heading 2 Char"/>
    <w:basedOn w:val="DefaultParagraphFont"/>
    <w:link w:val="Heading2"/>
    <w:uiPriority w:val="9"/>
    <w:rsid w:val="005F3442"/>
    <w:rPr>
      <w:rFonts w:eastAsiaTheme="minorEastAsia" w:cstheme="majorBidi"/>
      <w:color w:val="7F7F7F" w:themeColor="text1" w:themeTint="80"/>
      <w:sz w:val="32"/>
      <w:szCs w:val="26"/>
      <w:lang w:eastAsia="ja-JP"/>
    </w:rPr>
  </w:style>
  <w:style w:type="character" w:customStyle="1" w:styleId="Heading3Char">
    <w:name w:val="Heading 3 Char"/>
    <w:basedOn w:val="DefaultParagraphFont"/>
    <w:link w:val="Heading3"/>
    <w:uiPriority w:val="9"/>
    <w:rsid w:val="00DD796C"/>
    <w:rPr>
      <w:rFonts w:asciiTheme="majorHAnsi" w:eastAsiaTheme="majorEastAsia" w:hAnsiTheme="majorHAnsi" w:cstheme="majorBidi"/>
      <w:color w:val="E14934" w:themeColor="accent1"/>
      <w:sz w:val="28"/>
      <w:szCs w:val="24"/>
      <w:lang w:eastAsia="ja-JP"/>
    </w:rPr>
  </w:style>
  <w:style w:type="character" w:customStyle="1" w:styleId="Heading4Char">
    <w:name w:val="Heading 4 Char"/>
    <w:basedOn w:val="DefaultParagraphFont"/>
    <w:uiPriority w:val="9"/>
    <w:rsid w:val="005F3442"/>
    <w:rPr>
      <w:rFonts w:asciiTheme="majorHAnsi" w:eastAsiaTheme="minorEastAsia" w:hAnsiTheme="majorHAnsi" w:cstheme="majorBidi"/>
      <w:b/>
      <w:iCs/>
      <w:color w:val="333333" w:themeColor="text2"/>
      <w:sz w:val="28"/>
      <w:szCs w:val="24"/>
      <w:lang w:eastAsia="ja-JP"/>
    </w:rPr>
  </w:style>
  <w:style w:type="character" w:customStyle="1" w:styleId="Heading5Char">
    <w:name w:val="Heading 5 Char"/>
    <w:basedOn w:val="DefaultParagraphFont"/>
    <w:link w:val="Heading5"/>
    <w:uiPriority w:val="9"/>
    <w:rsid w:val="005F3442"/>
    <w:rPr>
      <w:rFonts w:asciiTheme="majorHAnsi" w:eastAsiaTheme="majorEastAsia" w:hAnsiTheme="majorHAnsi" w:cstheme="majorBidi"/>
      <w:b/>
      <w:color w:val="333333" w:themeColor="text2"/>
      <w:sz w:val="24"/>
      <w:szCs w:val="24"/>
      <w:lang w:eastAsia="ja-JP"/>
    </w:rPr>
  </w:style>
  <w:style w:type="character" w:styleId="PlaceholderText">
    <w:name w:val="Placeholder Text"/>
    <w:basedOn w:val="DefaultParagraphFont"/>
    <w:uiPriority w:val="99"/>
    <w:semiHidden/>
    <w:rsid w:val="007E790C"/>
    <w:rPr>
      <w:color w:val="808080"/>
    </w:rPr>
  </w:style>
  <w:style w:type="paragraph" w:styleId="Header">
    <w:name w:val="header"/>
    <w:basedOn w:val="Normal"/>
    <w:link w:val="HeaderChar"/>
    <w:uiPriority w:val="99"/>
    <w:unhideWhenUsed/>
    <w:rsid w:val="00EB4465"/>
    <w:pPr>
      <w:spacing w:after="0" w:line="240" w:lineRule="auto"/>
    </w:pPr>
    <w:rPr>
      <w:rFonts w:eastAsiaTheme="minorEastAsia"/>
      <w:sz w:val="18"/>
      <w:szCs w:val="24"/>
      <w:lang w:eastAsia="ja-JP"/>
    </w:rPr>
  </w:style>
  <w:style w:type="character" w:customStyle="1" w:styleId="HeaderChar">
    <w:name w:val="Header Char"/>
    <w:basedOn w:val="DefaultParagraphFont"/>
    <w:link w:val="Header"/>
    <w:uiPriority w:val="99"/>
    <w:rsid w:val="00EB4465"/>
    <w:rPr>
      <w:rFonts w:eastAsiaTheme="minorEastAsia"/>
      <w:sz w:val="18"/>
      <w:szCs w:val="24"/>
      <w:lang w:eastAsia="ja-JP"/>
    </w:rPr>
  </w:style>
  <w:style w:type="paragraph" w:customStyle="1" w:styleId="CompanyName">
    <w:name w:val="Company Name"/>
    <w:basedOn w:val="Normal"/>
    <w:next w:val="Normal"/>
    <w:uiPriority w:val="1"/>
    <w:qFormat/>
    <w:rsid w:val="007E790C"/>
    <w:pPr>
      <w:spacing w:after="120" w:line="240" w:lineRule="auto"/>
    </w:pPr>
    <w:rPr>
      <w:rFonts w:asciiTheme="majorHAnsi" w:eastAsiaTheme="minorEastAsia" w:hAnsiTheme="majorHAnsi"/>
      <w:color w:val="E14934" w:themeColor="accent1"/>
      <w:sz w:val="56"/>
      <w:szCs w:val="24"/>
      <w:lang w:eastAsia="ja-JP"/>
    </w:rPr>
  </w:style>
  <w:style w:type="paragraph" w:styleId="Footer">
    <w:name w:val="footer"/>
    <w:basedOn w:val="Normal"/>
    <w:link w:val="FooterChar"/>
    <w:uiPriority w:val="99"/>
    <w:unhideWhenUsed/>
    <w:rsid w:val="00EB4465"/>
    <w:pPr>
      <w:spacing w:after="0" w:line="240" w:lineRule="auto"/>
    </w:pPr>
    <w:rPr>
      <w:rFonts w:eastAsiaTheme="minorEastAsia"/>
      <w:caps/>
      <w:sz w:val="18"/>
      <w:szCs w:val="24"/>
      <w:lang w:eastAsia="ja-JP"/>
    </w:rPr>
  </w:style>
  <w:style w:type="character" w:customStyle="1" w:styleId="FooterChar">
    <w:name w:val="Footer Char"/>
    <w:basedOn w:val="DefaultParagraphFont"/>
    <w:link w:val="Footer"/>
    <w:uiPriority w:val="99"/>
    <w:rsid w:val="00EB4465"/>
    <w:rPr>
      <w:rFonts w:eastAsiaTheme="minorEastAsia"/>
      <w:caps/>
      <w:sz w:val="18"/>
      <w:szCs w:val="24"/>
      <w:lang w:eastAsia="ja-JP"/>
    </w:rPr>
  </w:style>
  <w:style w:type="table" w:styleId="TableGrid">
    <w:name w:val="Table Grid"/>
    <w:basedOn w:val="TableNormal"/>
    <w:uiPriority w:val="39"/>
    <w:rsid w:val="008B3A22"/>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B4465"/>
    <w:rPr>
      <w:b w:val="0"/>
      <w:i w:val="0"/>
      <w:iCs/>
      <w:color w:val="E14934" w:themeColor="accent1"/>
    </w:rPr>
  </w:style>
  <w:style w:type="paragraph" w:styleId="Title">
    <w:name w:val="Title"/>
    <w:basedOn w:val="Normal"/>
    <w:link w:val="TitleChar"/>
    <w:uiPriority w:val="2"/>
    <w:qFormat/>
    <w:rsid w:val="005F3442"/>
    <w:pPr>
      <w:spacing w:before="1000" w:after="0" w:line="240" w:lineRule="auto"/>
      <w:contextualSpacing/>
    </w:pPr>
    <w:rPr>
      <w:rFonts w:asciiTheme="majorHAnsi" w:eastAsiaTheme="majorEastAsia" w:hAnsiTheme="majorHAnsi" w:cstheme="majorBidi"/>
      <w:kern w:val="28"/>
      <w:sz w:val="64"/>
      <w:szCs w:val="56"/>
      <w:lang w:eastAsia="ja-JP"/>
    </w:rPr>
  </w:style>
  <w:style w:type="character" w:customStyle="1" w:styleId="TitleChar">
    <w:name w:val="Title Char"/>
    <w:basedOn w:val="DefaultParagraphFont"/>
    <w:link w:val="Title"/>
    <w:uiPriority w:val="2"/>
    <w:rsid w:val="005F3442"/>
    <w:rPr>
      <w:rFonts w:asciiTheme="majorHAnsi" w:eastAsiaTheme="majorEastAsia" w:hAnsiTheme="majorHAnsi" w:cstheme="majorBidi"/>
      <w:kern w:val="28"/>
      <w:sz w:val="64"/>
      <w:szCs w:val="56"/>
      <w:lang w:eastAsia="ja-JP"/>
    </w:rPr>
  </w:style>
  <w:style w:type="paragraph" w:styleId="Subtitle">
    <w:name w:val="Subtitle"/>
    <w:basedOn w:val="Normal"/>
    <w:link w:val="SubtitleChar"/>
    <w:uiPriority w:val="3"/>
    <w:qFormat/>
    <w:rsid w:val="008B3A22"/>
    <w:pPr>
      <w:numPr>
        <w:ilvl w:val="1"/>
      </w:numPr>
      <w:spacing w:after="0" w:line="240" w:lineRule="auto"/>
      <w:contextualSpacing/>
    </w:pPr>
    <w:rPr>
      <w:rFonts w:eastAsiaTheme="minorEastAsia"/>
      <w:color w:val="7F7F7F" w:themeColor="text1" w:themeTint="80"/>
      <w:sz w:val="36"/>
      <w:lang w:eastAsia="ja-JP"/>
    </w:rPr>
  </w:style>
  <w:style w:type="character" w:customStyle="1" w:styleId="SubtitleChar">
    <w:name w:val="Subtitle Char"/>
    <w:basedOn w:val="DefaultParagraphFont"/>
    <w:link w:val="Subtitle"/>
    <w:uiPriority w:val="3"/>
    <w:rsid w:val="008B3A22"/>
    <w:rPr>
      <w:rFonts w:eastAsiaTheme="minorEastAsia"/>
      <w:color w:val="7F7F7F" w:themeColor="text1" w:themeTint="80"/>
      <w:sz w:val="36"/>
      <w:lang w:eastAsia="ja-JP"/>
    </w:rPr>
  </w:style>
  <w:style w:type="paragraph" w:styleId="Date">
    <w:name w:val="Date"/>
    <w:basedOn w:val="Normal"/>
    <w:link w:val="DateChar"/>
    <w:uiPriority w:val="4"/>
    <w:qFormat/>
    <w:rsid w:val="005F3442"/>
    <w:pPr>
      <w:spacing w:after="240" w:line="240" w:lineRule="auto"/>
      <w:contextualSpacing/>
    </w:pPr>
    <w:rPr>
      <w:rFonts w:eastAsiaTheme="minorEastAsia"/>
      <w:color w:val="E14934" w:themeColor="accent1"/>
      <w:sz w:val="28"/>
      <w:szCs w:val="24"/>
      <w:lang w:eastAsia="ja-JP"/>
    </w:rPr>
  </w:style>
  <w:style w:type="character" w:customStyle="1" w:styleId="DateChar">
    <w:name w:val="Date Char"/>
    <w:basedOn w:val="DefaultParagraphFont"/>
    <w:link w:val="Date"/>
    <w:uiPriority w:val="4"/>
    <w:rsid w:val="005F3442"/>
    <w:rPr>
      <w:rFonts w:eastAsiaTheme="minorEastAsia"/>
      <w:color w:val="E14934" w:themeColor="accent1"/>
      <w:sz w:val="28"/>
      <w:szCs w:val="24"/>
      <w:lang w:eastAsia="ja-JP"/>
    </w:rPr>
  </w:style>
  <w:style w:type="paragraph" w:customStyle="1" w:styleId="Footer2">
    <w:name w:val="Footer 2"/>
    <w:basedOn w:val="Normal"/>
    <w:link w:val="Footer2Char"/>
    <w:uiPriority w:val="99"/>
    <w:qFormat/>
    <w:rsid w:val="00EB4465"/>
    <w:pPr>
      <w:spacing w:after="0" w:line="240" w:lineRule="auto"/>
    </w:pPr>
    <w:rPr>
      <w:caps/>
      <w:color w:val="E14934" w:themeColor="accent1"/>
      <w:sz w:val="18"/>
    </w:rPr>
  </w:style>
  <w:style w:type="character" w:customStyle="1" w:styleId="Footer2Char">
    <w:name w:val="Footer 2 Char"/>
    <w:basedOn w:val="DefaultParagraphFont"/>
    <w:link w:val="Footer2"/>
    <w:uiPriority w:val="99"/>
    <w:rsid w:val="00EB4465"/>
    <w:rPr>
      <w:caps/>
      <w:color w:val="E14934" w:themeColor="accent1"/>
      <w:sz w:val="18"/>
    </w:rPr>
  </w:style>
  <w:style w:type="paragraph" w:styleId="TOCHeading">
    <w:name w:val="TOC Heading"/>
    <w:aliases w:val="Heading 6 Char,TOC Heading Char Char,Heading 6 Char Char Char,TOC Heading Char Char Char Char,Heading 6 Char Char Char Char Char,TOC Heading Char Char Char Char Char Char,Heading 6 Char Char Char Char Char Char Char"/>
    <w:basedOn w:val="Heading1"/>
    <w:next w:val="Normal"/>
    <w:link w:val="Heading6"/>
    <w:uiPriority w:val="39"/>
    <w:unhideWhenUsed/>
    <w:qFormat/>
    <w:rsid w:val="009D6044"/>
    <w:pPr>
      <w:outlineLvl w:val="9"/>
    </w:pPr>
    <w:rPr>
      <w:lang w:eastAsia="en-US"/>
    </w:rPr>
  </w:style>
  <w:style w:type="character" w:customStyle="1" w:styleId="Heading4Char1">
    <w:name w:val="Heading 4 Char1"/>
    <w:basedOn w:val="DefaultParagraphFont"/>
    <w:link w:val="Heading4"/>
    <w:uiPriority w:val="9"/>
    <w:rsid w:val="00111034"/>
    <w:rPr>
      <w:rFonts w:asciiTheme="majorHAnsi" w:eastAsiaTheme="majorEastAsia" w:hAnsiTheme="majorHAnsi" w:cstheme="majorBidi"/>
      <w:i/>
      <w:iCs/>
      <w:color w:val="B42C1A" w:themeColor="accent1" w:themeShade="BF"/>
    </w:rPr>
  </w:style>
  <w:style w:type="paragraph" w:styleId="ListParagraph">
    <w:name w:val="List Paragraph"/>
    <w:basedOn w:val="Normal"/>
    <w:uiPriority w:val="34"/>
    <w:unhideWhenUsed/>
    <w:qFormat/>
    <w:rsid w:val="00AE6F97"/>
    <w:pPr>
      <w:ind w:left="720"/>
      <w:contextualSpacing/>
    </w:pPr>
  </w:style>
  <w:style w:type="character" w:styleId="Hyperlink">
    <w:name w:val="Hyperlink"/>
    <w:basedOn w:val="DefaultParagraphFont"/>
    <w:uiPriority w:val="99"/>
    <w:unhideWhenUsed/>
    <w:rsid w:val="00954301"/>
    <w:rPr>
      <w:color w:val="0563C1" w:themeColor="hyperlink"/>
      <w:u w:val="single"/>
    </w:rPr>
  </w:style>
  <w:style w:type="character" w:styleId="FollowedHyperlink">
    <w:name w:val="FollowedHyperlink"/>
    <w:basedOn w:val="DefaultParagraphFont"/>
    <w:uiPriority w:val="99"/>
    <w:semiHidden/>
    <w:unhideWhenUsed/>
    <w:rsid w:val="00543B8F"/>
    <w:rPr>
      <w:color w:val="954F72" w:themeColor="followedHyperlink"/>
      <w:u w:val="single"/>
    </w:rPr>
  </w:style>
  <w:style w:type="paragraph" w:styleId="Caption">
    <w:name w:val="caption"/>
    <w:basedOn w:val="Normal"/>
    <w:next w:val="Normal"/>
    <w:uiPriority w:val="35"/>
    <w:unhideWhenUsed/>
    <w:qFormat/>
    <w:rsid w:val="00CF5E4F"/>
    <w:pPr>
      <w:spacing w:after="200" w:line="240" w:lineRule="auto"/>
    </w:pPr>
    <w:rPr>
      <w:i/>
      <w:iCs/>
      <w:color w:val="333333" w:themeColor="text2"/>
      <w:sz w:val="18"/>
      <w:szCs w:val="18"/>
    </w:rPr>
  </w:style>
  <w:style w:type="character" w:styleId="CommentReference">
    <w:name w:val="annotation reference"/>
    <w:basedOn w:val="DefaultParagraphFont"/>
    <w:uiPriority w:val="99"/>
    <w:semiHidden/>
    <w:unhideWhenUsed/>
    <w:rsid w:val="00CE3A29"/>
    <w:rPr>
      <w:sz w:val="16"/>
      <w:szCs w:val="16"/>
    </w:rPr>
  </w:style>
  <w:style w:type="paragraph" w:styleId="CommentText">
    <w:name w:val="annotation text"/>
    <w:basedOn w:val="Normal"/>
    <w:link w:val="CommentTextChar"/>
    <w:unhideWhenUsed/>
    <w:rsid w:val="00CE3A29"/>
    <w:pPr>
      <w:spacing w:line="240" w:lineRule="auto"/>
    </w:pPr>
    <w:rPr>
      <w:sz w:val="20"/>
      <w:szCs w:val="20"/>
    </w:rPr>
  </w:style>
  <w:style w:type="character" w:customStyle="1" w:styleId="CommentTextChar">
    <w:name w:val="Comment Text Char"/>
    <w:basedOn w:val="DefaultParagraphFont"/>
    <w:link w:val="CommentText"/>
    <w:rsid w:val="00CE3A29"/>
    <w:rPr>
      <w:sz w:val="20"/>
      <w:szCs w:val="20"/>
    </w:rPr>
  </w:style>
  <w:style w:type="paragraph" w:styleId="CommentSubject">
    <w:name w:val="annotation subject"/>
    <w:basedOn w:val="CommentText"/>
    <w:next w:val="CommentText"/>
    <w:link w:val="CommentSubjectChar"/>
    <w:uiPriority w:val="99"/>
    <w:semiHidden/>
    <w:unhideWhenUsed/>
    <w:rsid w:val="00CE3A29"/>
    <w:rPr>
      <w:b/>
      <w:bCs/>
    </w:rPr>
  </w:style>
  <w:style w:type="character" w:customStyle="1" w:styleId="CommentSubjectChar">
    <w:name w:val="Comment Subject Char"/>
    <w:basedOn w:val="CommentTextChar"/>
    <w:link w:val="CommentSubject"/>
    <w:uiPriority w:val="99"/>
    <w:semiHidden/>
    <w:rsid w:val="00CE3A29"/>
    <w:rPr>
      <w:b/>
      <w:bCs/>
      <w:sz w:val="20"/>
      <w:szCs w:val="20"/>
    </w:rPr>
  </w:style>
  <w:style w:type="paragraph" w:styleId="BalloonText">
    <w:name w:val="Balloon Text"/>
    <w:basedOn w:val="Normal"/>
    <w:link w:val="BalloonTextChar"/>
    <w:uiPriority w:val="99"/>
    <w:semiHidden/>
    <w:unhideWhenUsed/>
    <w:rsid w:val="00CE3A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A29"/>
    <w:rPr>
      <w:rFonts w:ascii="Segoe UI" w:hAnsi="Segoe UI" w:cs="Segoe UI"/>
      <w:sz w:val="18"/>
      <w:szCs w:val="18"/>
    </w:rPr>
  </w:style>
  <w:style w:type="paragraph" w:styleId="TOC2">
    <w:name w:val="toc 2"/>
    <w:basedOn w:val="Normal"/>
    <w:next w:val="Normal"/>
    <w:autoRedefine/>
    <w:uiPriority w:val="39"/>
    <w:unhideWhenUsed/>
    <w:rsid w:val="00F21ED0"/>
    <w:pPr>
      <w:spacing w:after="100"/>
      <w:ind w:left="220"/>
    </w:pPr>
    <w:rPr>
      <w:rFonts w:eastAsiaTheme="minorEastAsia" w:cs="Times New Roman"/>
    </w:rPr>
  </w:style>
  <w:style w:type="paragraph" w:styleId="TOC1">
    <w:name w:val="toc 1"/>
    <w:basedOn w:val="Normal"/>
    <w:next w:val="Normal"/>
    <w:autoRedefine/>
    <w:uiPriority w:val="39"/>
    <w:unhideWhenUsed/>
    <w:rsid w:val="00F21ED0"/>
    <w:pPr>
      <w:spacing w:after="100"/>
    </w:pPr>
    <w:rPr>
      <w:rFonts w:eastAsiaTheme="minorEastAsia" w:cs="Times New Roman"/>
    </w:rPr>
  </w:style>
  <w:style w:type="paragraph" w:styleId="TOC3">
    <w:name w:val="toc 3"/>
    <w:basedOn w:val="Normal"/>
    <w:next w:val="Normal"/>
    <w:autoRedefine/>
    <w:uiPriority w:val="39"/>
    <w:unhideWhenUsed/>
    <w:rsid w:val="00F21ED0"/>
    <w:pPr>
      <w:spacing w:after="100"/>
      <w:ind w:left="440"/>
    </w:pPr>
    <w:rPr>
      <w:rFonts w:eastAsiaTheme="minorEastAsia" w:cs="Times New Roman"/>
    </w:rPr>
  </w:style>
  <w:style w:type="character" w:styleId="UnresolvedMention">
    <w:name w:val="Unresolved Mention"/>
    <w:basedOn w:val="DefaultParagraphFont"/>
    <w:uiPriority w:val="99"/>
    <w:unhideWhenUsed/>
    <w:rsid w:val="002A2D28"/>
    <w:rPr>
      <w:color w:val="605E5C"/>
      <w:shd w:val="clear" w:color="auto" w:fill="E1DFDD"/>
    </w:rPr>
  </w:style>
  <w:style w:type="character" w:styleId="Mention">
    <w:name w:val="Mention"/>
    <w:basedOn w:val="DefaultParagraphFont"/>
    <w:uiPriority w:val="99"/>
    <w:unhideWhenUsed/>
    <w:rsid w:val="002A2D28"/>
    <w:rPr>
      <w:color w:val="2B579A"/>
      <w:shd w:val="clear" w:color="auto" w:fill="E1DFDD"/>
    </w:rPr>
  </w:style>
  <w:style w:type="character" w:styleId="Strong">
    <w:name w:val="Strong"/>
    <w:basedOn w:val="DefaultParagraphFont"/>
    <w:uiPriority w:val="22"/>
    <w:qFormat/>
    <w:rsid w:val="00120021"/>
    <w:rPr>
      <w:b/>
      <w:bCs/>
    </w:rPr>
  </w:style>
  <w:style w:type="paragraph" w:styleId="NormalWeb">
    <w:name w:val="Normal (Web)"/>
    <w:basedOn w:val="Normal"/>
    <w:uiPriority w:val="99"/>
    <w:semiHidden/>
    <w:unhideWhenUsed/>
    <w:rsid w:val="002F23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4312">
      <w:bodyDiv w:val="1"/>
      <w:marLeft w:val="0"/>
      <w:marRight w:val="0"/>
      <w:marTop w:val="0"/>
      <w:marBottom w:val="0"/>
      <w:divBdr>
        <w:top w:val="none" w:sz="0" w:space="0" w:color="auto"/>
        <w:left w:val="none" w:sz="0" w:space="0" w:color="auto"/>
        <w:bottom w:val="none" w:sz="0" w:space="0" w:color="auto"/>
        <w:right w:val="none" w:sz="0" w:space="0" w:color="auto"/>
      </w:divBdr>
    </w:div>
    <w:div w:id="1556576384">
      <w:bodyDiv w:val="1"/>
      <w:marLeft w:val="0"/>
      <w:marRight w:val="0"/>
      <w:marTop w:val="0"/>
      <w:marBottom w:val="0"/>
      <w:divBdr>
        <w:top w:val="none" w:sz="0" w:space="0" w:color="auto"/>
        <w:left w:val="none" w:sz="0" w:space="0" w:color="auto"/>
        <w:bottom w:val="none" w:sz="0" w:space="0" w:color="auto"/>
        <w:right w:val="none" w:sz="0" w:space="0" w:color="auto"/>
      </w:divBdr>
    </w:div>
    <w:div w:id="1680155039">
      <w:bodyDiv w:val="1"/>
      <w:marLeft w:val="0"/>
      <w:marRight w:val="0"/>
      <w:marTop w:val="0"/>
      <w:marBottom w:val="0"/>
      <w:divBdr>
        <w:top w:val="none" w:sz="0" w:space="0" w:color="auto"/>
        <w:left w:val="none" w:sz="0" w:space="0" w:color="auto"/>
        <w:bottom w:val="none" w:sz="0" w:space="0" w:color="auto"/>
        <w:right w:val="none" w:sz="0" w:space="0" w:color="auto"/>
      </w:divBdr>
    </w:div>
    <w:div w:id="1797793361">
      <w:bodyDiv w:val="1"/>
      <w:marLeft w:val="0"/>
      <w:marRight w:val="0"/>
      <w:marTop w:val="0"/>
      <w:marBottom w:val="0"/>
      <w:divBdr>
        <w:top w:val="none" w:sz="0" w:space="0" w:color="auto"/>
        <w:left w:val="none" w:sz="0" w:space="0" w:color="auto"/>
        <w:bottom w:val="none" w:sz="0" w:space="0" w:color="auto"/>
        <w:right w:val="none" w:sz="0" w:space="0" w:color="auto"/>
      </w:divBdr>
    </w:div>
    <w:div w:id="1883788188">
      <w:bodyDiv w:val="1"/>
      <w:marLeft w:val="0"/>
      <w:marRight w:val="0"/>
      <w:marTop w:val="0"/>
      <w:marBottom w:val="0"/>
      <w:divBdr>
        <w:top w:val="none" w:sz="0" w:space="0" w:color="auto"/>
        <w:left w:val="none" w:sz="0" w:space="0" w:color="auto"/>
        <w:bottom w:val="none" w:sz="0" w:space="0" w:color="auto"/>
        <w:right w:val="none" w:sz="0" w:space="0" w:color="auto"/>
      </w:divBdr>
      <w:divsChild>
        <w:div w:id="1400246914">
          <w:marLeft w:val="0"/>
          <w:marRight w:val="0"/>
          <w:marTop w:val="0"/>
          <w:marBottom w:val="0"/>
          <w:divBdr>
            <w:top w:val="none" w:sz="0" w:space="0" w:color="auto"/>
            <w:left w:val="none" w:sz="0" w:space="0" w:color="auto"/>
            <w:bottom w:val="none" w:sz="0" w:space="0" w:color="auto"/>
            <w:right w:val="none" w:sz="0" w:space="0" w:color="auto"/>
          </w:divBdr>
        </w:div>
        <w:div w:id="180945480">
          <w:marLeft w:val="0"/>
          <w:marRight w:val="0"/>
          <w:marTop w:val="0"/>
          <w:marBottom w:val="0"/>
          <w:divBdr>
            <w:top w:val="none" w:sz="0" w:space="0" w:color="auto"/>
            <w:left w:val="none" w:sz="0" w:space="0" w:color="auto"/>
            <w:bottom w:val="none" w:sz="0" w:space="0" w:color="auto"/>
            <w:right w:val="none" w:sz="0" w:space="0" w:color="auto"/>
          </w:divBdr>
        </w:div>
        <w:div w:id="5520816">
          <w:marLeft w:val="0"/>
          <w:marRight w:val="0"/>
          <w:marTop w:val="0"/>
          <w:marBottom w:val="0"/>
          <w:divBdr>
            <w:top w:val="none" w:sz="0" w:space="0" w:color="auto"/>
            <w:left w:val="none" w:sz="0" w:space="0" w:color="auto"/>
            <w:bottom w:val="none" w:sz="0" w:space="0" w:color="auto"/>
            <w:right w:val="none" w:sz="0" w:space="0" w:color="auto"/>
          </w:divBdr>
        </w:div>
        <w:div w:id="401408780">
          <w:marLeft w:val="0"/>
          <w:marRight w:val="0"/>
          <w:marTop w:val="0"/>
          <w:marBottom w:val="0"/>
          <w:divBdr>
            <w:top w:val="none" w:sz="0" w:space="0" w:color="auto"/>
            <w:left w:val="none" w:sz="0" w:space="0" w:color="auto"/>
            <w:bottom w:val="none" w:sz="0" w:space="0" w:color="auto"/>
            <w:right w:val="none" w:sz="0" w:space="0" w:color="auto"/>
          </w:divBdr>
        </w:div>
        <w:div w:id="2038776343">
          <w:marLeft w:val="0"/>
          <w:marRight w:val="0"/>
          <w:marTop w:val="0"/>
          <w:marBottom w:val="0"/>
          <w:divBdr>
            <w:top w:val="none" w:sz="0" w:space="0" w:color="auto"/>
            <w:left w:val="none" w:sz="0" w:space="0" w:color="auto"/>
            <w:bottom w:val="none" w:sz="0" w:space="0" w:color="auto"/>
            <w:right w:val="none" w:sz="0" w:space="0" w:color="auto"/>
          </w:divBdr>
        </w:div>
        <w:div w:id="51587657">
          <w:marLeft w:val="0"/>
          <w:marRight w:val="0"/>
          <w:marTop w:val="0"/>
          <w:marBottom w:val="0"/>
          <w:divBdr>
            <w:top w:val="none" w:sz="0" w:space="0" w:color="auto"/>
            <w:left w:val="none" w:sz="0" w:space="0" w:color="auto"/>
            <w:bottom w:val="none" w:sz="0" w:space="0" w:color="auto"/>
            <w:right w:val="none" w:sz="0" w:space="0" w:color="auto"/>
          </w:divBdr>
        </w:div>
        <w:div w:id="1354182657">
          <w:marLeft w:val="0"/>
          <w:marRight w:val="0"/>
          <w:marTop w:val="0"/>
          <w:marBottom w:val="0"/>
          <w:divBdr>
            <w:top w:val="none" w:sz="0" w:space="0" w:color="auto"/>
            <w:left w:val="none" w:sz="0" w:space="0" w:color="auto"/>
            <w:bottom w:val="none" w:sz="0" w:space="0" w:color="auto"/>
            <w:right w:val="none" w:sz="0" w:space="0" w:color="auto"/>
          </w:divBdr>
        </w:div>
        <w:div w:id="620185690">
          <w:marLeft w:val="0"/>
          <w:marRight w:val="0"/>
          <w:marTop w:val="0"/>
          <w:marBottom w:val="0"/>
          <w:divBdr>
            <w:top w:val="none" w:sz="0" w:space="0" w:color="auto"/>
            <w:left w:val="none" w:sz="0" w:space="0" w:color="auto"/>
            <w:bottom w:val="none" w:sz="0" w:space="0" w:color="auto"/>
            <w:right w:val="none" w:sz="0" w:space="0" w:color="auto"/>
          </w:divBdr>
        </w:div>
        <w:div w:id="1064568549">
          <w:marLeft w:val="0"/>
          <w:marRight w:val="0"/>
          <w:marTop w:val="0"/>
          <w:marBottom w:val="0"/>
          <w:divBdr>
            <w:top w:val="none" w:sz="0" w:space="0" w:color="auto"/>
            <w:left w:val="none" w:sz="0" w:space="0" w:color="auto"/>
            <w:bottom w:val="none" w:sz="0" w:space="0" w:color="auto"/>
            <w:right w:val="none" w:sz="0" w:space="0" w:color="auto"/>
          </w:divBdr>
        </w:div>
        <w:div w:id="61341755">
          <w:marLeft w:val="0"/>
          <w:marRight w:val="0"/>
          <w:marTop w:val="0"/>
          <w:marBottom w:val="0"/>
          <w:divBdr>
            <w:top w:val="none" w:sz="0" w:space="0" w:color="auto"/>
            <w:left w:val="none" w:sz="0" w:space="0" w:color="auto"/>
            <w:bottom w:val="none" w:sz="0" w:space="0" w:color="auto"/>
            <w:right w:val="none" w:sz="0" w:space="0" w:color="auto"/>
          </w:divBdr>
        </w:div>
        <w:div w:id="1615676001">
          <w:marLeft w:val="0"/>
          <w:marRight w:val="0"/>
          <w:marTop w:val="0"/>
          <w:marBottom w:val="0"/>
          <w:divBdr>
            <w:top w:val="none" w:sz="0" w:space="0" w:color="auto"/>
            <w:left w:val="none" w:sz="0" w:space="0" w:color="auto"/>
            <w:bottom w:val="none" w:sz="0" w:space="0" w:color="auto"/>
            <w:right w:val="none" w:sz="0" w:space="0" w:color="auto"/>
          </w:divBdr>
        </w:div>
        <w:div w:id="267661141">
          <w:marLeft w:val="0"/>
          <w:marRight w:val="0"/>
          <w:marTop w:val="0"/>
          <w:marBottom w:val="0"/>
          <w:divBdr>
            <w:top w:val="none" w:sz="0" w:space="0" w:color="auto"/>
            <w:left w:val="none" w:sz="0" w:space="0" w:color="auto"/>
            <w:bottom w:val="none" w:sz="0" w:space="0" w:color="auto"/>
            <w:right w:val="none" w:sz="0" w:space="0" w:color="auto"/>
          </w:divBdr>
        </w:div>
        <w:div w:id="1644001194">
          <w:marLeft w:val="0"/>
          <w:marRight w:val="0"/>
          <w:marTop w:val="0"/>
          <w:marBottom w:val="0"/>
          <w:divBdr>
            <w:top w:val="none" w:sz="0" w:space="0" w:color="auto"/>
            <w:left w:val="none" w:sz="0" w:space="0" w:color="auto"/>
            <w:bottom w:val="none" w:sz="0" w:space="0" w:color="auto"/>
            <w:right w:val="none" w:sz="0" w:space="0" w:color="auto"/>
          </w:divBdr>
        </w:div>
        <w:div w:id="108012358">
          <w:marLeft w:val="0"/>
          <w:marRight w:val="0"/>
          <w:marTop w:val="0"/>
          <w:marBottom w:val="0"/>
          <w:divBdr>
            <w:top w:val="none" w:sz="0" w:space="0" w:color="auto"/>
            <w:left w:val="none" w:sz="0" w:space="0" w:color="auto"/>
            <w:bottom w:val="none" w:sz="0" w:space="0" w:color="auto"/>
            <w:right w:val="none" w:sz="0" w:space="0" w:color="auto"/>
          </w:divBdr>
        </w:div>
        <w:div w:id="1025138941">
          <w:marLeft w:val="0"/>
          <w:marRight w:val="0"/>
          <w:marTop w:val="0"/>
          <w:marBottom w:val="0"/>
          <w:divBdr>
            <w:top w:val="none" w:sz="0" w:space="0" w:color="auto"/>
            <w:left w:val="none" w:sz="0" w:space="0" w:color="auto"/>
            <w:bottom w:val="none" w:sz="0" w:space="0" w:color="auto"/>
            <w:right w:val="none" w:sz="0" w:space="0" w:color="auto"/>
          </w:divBdr>
        </w:div>
        <w:div w:id="2047178429">
          <w:marLeft w:val="0"/>
          <w:marRight w:val="0"/>
          <w:marTop w:val="0"/>
          <w:marBottom w:val="0"/>
          <w:divBdr>
            <w:top w:val="none" w:sz="0" w:space="0" w:color="auto"/>
            <w:left w:val="none" w:sz="0" w:space="0" w:color="auto"/>
            <w:bottom w:val="none" w:sz="0" w:space="0" w:color="auto"/>
            <w:right w:val="none" w:sz="0" w:space="0" w:color="auto"/>
          </w:divBdr>
        </w:div>
        <w:div w:id="71898687">
          <w:marLeft w:val="0"/>
          <w:marRight w:val="0"/>
          <w:marTop w:val="0"/>
          <w:marBottom w:val="0"/>
          <w:divBdr>
            <w:top w:val="none" w:sz="0" w:space="0" w:color="auto"/>
            <w:left w:val="none" w:sz="0" w:space="0" w:color="auto"/>
            <w:bottom w:val="none" w:sz="0" w:space="0" w:color="auto"/>
            <w:right w:val="none" w:sz="0" w:space="0" w:color="auto"/>
          </w:divBdr>
        </w:div>
        <w:div w:id="1409839598">
          <w:marLeft w:val="0"/>
          <w:marRight w:val="0"/>
          <w:marTop w:val="0"/>
          <w:marBottom w:val="0"/>
          <w:divBdr>
            <w:top w:val="none" w:sz="0" w:space="0" w:color="auto"/>
            <w:left w:val="none" w:sz="0" w:space="0" w:color="auto"/>
            <w:bottom w:val="none" w:sz="0" w:space="0" w:color="auto"/>
            <w:right w:val="none" w:sz="0" w:space="0" w:color="auto"/>
          </w:divBdr>
        </w:div>
      </w:divsChild>
    </w:div>
    <w:div w:id="2022975470">
      <w:bodyDiv w:val="1"/>
      <w:marLeft w:val="0"/>
      <w:marRight w:val="0"/>
      <w:marTop w:val="0"/>
      <w:marBottom w:val="0"/>
      <w:divBdr>
        <w:top w:val="none" w:sz="0" w:space="0" w:color="auto"/>
        <w:left w:val="none" w:sz="0" w:space="0" w:color="auto"/>
        <w:bottom w:val="none" w:sz="0" w:space="0" w:color="auto"/>
        <w:right w:val="none" w:sz="0" w:space="0" w:color="auto"/>
      </w:divBdr>
    </w:div>
    <w:div w:id="2052612435">
      <w:bodyDiv w:val="1"/>
      <w:marLeft w:val="0"/>
      <w:marRight w:val="0"/>
      <w:marTop w:val="0"/>
      <w:marBottom w:val="0"/>
      <w:divBdr>
        <w:top w:val="none" w:sz="0" w:space="0" w:color="auto"/>
        <w:left w:val="none" w:sz="0" w:space="0" w:color="auto"/>
        <w:bottom w:val="none" w:sz="0" w:space="0" w:color="auto"/>
        <w:right w:val="none" w:sz="0" w:space="0" w:color="auto"/>
      </w:divBdr>
    </w:div>
    <w:div w:id="208942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maclean\AppData\Roaming\Microsoft\Templates\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2DFBEBDE4842B29E3816991AA04592"/>
        <w:category>
          <w:name w:val="General"/>
          <w:gallery w:val="placeholder"/>
        </w:category>
        <w:types>
          <w:type w:val="bbPlcHdr"/>
        </w:types>
        <w:behaviors>
          <w:behavior w:val="content"/>
        </w:behaviors>
        <w:guid w:val="{A9241495-FC59-45E0-97F5-3ADC0697F6B9}"/>
      </w:docPartPr>
      <w:docPartBody>
        <w:p w:rsidR="00201C68" w:rsidRDefault="0055046B">
          <w:pPr>
            <w:pStyle w:val="3A2DFBEBDE4842B29E3816991AA04592"/>
          </w:pPr>
          <w:r>
            <w:t>Company Name</w:t>
          </w:r>
        </w:p>
      </w:docPartBody>
    </w:docPart>
    <w:docPart>
      <w:docPartPr>
        <w:name w:val="4CBFB3E5F7904DDC852DFC13945ED022"/>
        <w:category>
          <w:name w:val="General"/>
          <w:gallery w:val="placeholder"/>
        </w:category>
        <w:types>
          <w:type w:val="bbPlcHdr"/>
        </w:types>
        <w:behaviors>
          <w:behavior w:val="content"/>
        </w:behaviors>
        <w:guid w:val="{B1D3967A-96A9-411A-A3E9-EE7BA61435AA}"/>
      </w:docPartPr>
      <w:docPartBody>
        <w:p w:rsidR="00201C68" w:rsidRDefault="0055046B">
          <w:pPr>
            <w:pStyle w:val="4CBFB3E5F7904DDC852DFC13945ED022"/>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46B"/>
    <w:rsid w:val="00097D6A"/>
    <w:rsid w:val="000C3420"/>
    <w:rsid w:val="000D46DD"/>
    <w:rsid w:val="00124263"/>
    <w:rsid w:val="00127201"/>
    <w:rsid w:val="00131207"/>
    <w:rsid w:val="001B3D86"/>
    <w:rsid w:val="001C0768"/>
    <w:rsid w:val="001C0E15"/>
    <w:rsid w:val="00201C68"/>
    <w:rsid w:val="00275B53"/>
    <w:rsid w:val="002F4019"/>
    <w:rsid w:val="00336877"/>
    <w:rsid w:val="003860F9"/>
    <w:rsid w:val="00444E4D"/>
    <w:rsid w:val="0046499B"/>
    <w:rsid w:val="004C1DC8"/>
    <w:rsid w:val="004C5398"/>
    <w:rsid w:val="004E44D8"/>
    <w:rsid w:val="0055046B"/>
    <w:rsid w:val="00585560"/>
    <w:rsid w:val="00606F1E"/>
    <w:rsid w:val="00624C81"/>
    <w:rsid w:val="0065501F"/>
    <w:rsid w:val="0078764D"/>
    <w:rsid w:val="007A7C4D"/>
    <w:rsid w:val="007C7CE3"/>
    <w:rsid w:val="007D141F"/>
    <w:rsid w:val="008132C2"/>
    <w:rsid w:val="008C7A56"/>
    <w:rsid w:val="008D01EE"/>
    <w:rsid w:val="009B60E4"/>
    <w:rsid w:val="009D51BC"/>
    <w:rsid w:val="009F1448"/>
    <w:rsid w:val="00A81AC5"/>
    <w:rsid w:val="00AA2049"/>
    <w:rsid w:val="00B668DA"/>
    <w:rsid w:val="00BF2A33"/>
    <w:rsid w:val="00C31DE5"/>
    <w:rsid w:val="00C56F2E"/>
    <w:rsid w:val="00CC2579"/>
    <w:rsid w:val="00D82E94"/>
    <w:rsid w:val="00E0120A"/>
    <w:rsid w:val="00E86956"/>
    <w:rsid w:val="00E93D90"/>
    <w:rsid w:val="00F50C0F"/>
    <w:rsid w:val="00F8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DFBEBDE4842B29E3816991AA04592">
    <w:name w:val="3A2DFBEBDE4842B29E3816991AA04592"/>
  </w:style>
  <w:style w:type="paragraph" w:customStyle="1" w:styleId="4CBFB3E5F7904DDC852DFC13945ED022">
    <w:name w:val="4CBFB3E5F7904DDC852DFC13945ED022"/>
  </w:style>
  <w:style w:type="paragraph" w:customStyle="1" w:styleId="0F6866A73EC341778476D37782CAB017">
    <w:name w:val="0F6866A73EC341778476D37782CAB017"/>
  </w:style>
  <w:style w:type="paragraph" w:customStyle="1" w:styleId="360F9C9EDF7642B98E87003D08590DFC">
    <w:name w:val="360F9C9EDF7642B98E87003D08590DFC"/>
  </w:style>
  <w:style w:type="paragraph" w:customStyle="1" w:styleId="B7B54E1234DA49FFBA97946FEE293F47">
    <w:name w:val="B7B54E1234DA49FFBA97946FEE293F47"/>
  </w:style>
  <w:style w:type="paragraph" w:customStyle="1" w:styleId="3D7564D0071E4382A4A159AA5D9473E2">
    <w:name w:val="3D7564D0071E4382A4A159AA5D9473E2"/>
  </w:style>
  <w:style w:type="paragraph" w:customStyle="1" w:styleId="FC76954716D5447081E3D9729BC24ED8">
    <w:name w:val="FC76954716D5447081E3D9729BC24ED8"/>
  </w:style>
  <w:style w:type="paragraph" w:customStyle="1" w:styleId="C1454F7150DD4078A9E07EA083B3D109">
    <w:name w:val="C1454F7150DD4078A9E07EA083B3D109"/>
  </w:style>
  <w:style w:type="paragraph" w:customStyle="1" w:styleId="1A8C4B598CF5494BAE89A43BA32DB470">
    <w:name w:val="1A8C4B598CF5494BAE89A43BA32DB470"/>
  </w:style>
  <w:style w:type="paragraph" w:customStyle="1" w:styleId="801BB666DB2C4D4ABCB7AE16EA03E729">
    <w:name w:val="801BB666DB2C4D4ABCB7AE16EA03E729"/>
  </w:style>
  <w:style w:type="paragraph" w:customStyle="1" w:styleId="01615D6E0621454B977C2171CD0B6D2D">
    <w:name w:val="01615D6E0621454B977C2171CD0B6D2D"/>
  </w:style>
  <w:style w:type="paragraph" w:customStyle="1" w:styleId="8E18E3E16C0E402A81310AF9234D5D9A">
    <w:name w:val="8E18E3E16C0E402A81310AF9234D5D9A"/>
  </w:style>
  <w:style w:type="paragraph" w:customStyle="1" w:styleId="1089377054F54645BA10AE292EB582AB">
    <w:name w:val="1089377054F54645BA10AE292EB582AB"/>
    <w:rsid w:val="008C7A56"/>
  </w:style>
  <w:style w:type="paragraph" w:customStyle="1" w:styleId="80B403D2EE72430DA03C451069F88CA1">
    <w:name w:val="80B403D2EE72430DA03C451069F88CA1"/>
    <w:rsid w:val="008C7A56"/>
  </w:style>
  <w:style w:type="paragraph" w:customStyle="1" w:styleId="E65CE7E871DA4B9687534BCDFF6D12AA">
    <w:name w:val="E65CE7E871DA4B9687534BCDFF6D12AA"/>
    <w:rsid w:val="008C7A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301B4-B0AC-452C-830F-7373A178B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2782</TotalTime>
  <Pages>6</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Requirements</vt:lpstr>
    </vt:vector>
  </TitlesOfParts>
  <Company/>
  <LinksUpToDate>false</LinksUpToDate>
  <CharactersWithSpaces>5698</CharactersWithSpaces>
  <SharedDoc>false</SharedDoc>
  <HLinks>
    <vt:vector size="72" baseType="variant">
      <vt:variant>
        <vt:i4>8126576</vt:i4>
      </vt:variant>
      <vt:variant>
        <vt:i4>63</vt:i4>
      </vt:variant>
      <vt:variant>
        <vt:i4>0</vt:i4>
      </vt:variant>
      <vt:variant>
        <vt:i4>5</vt:i4>
      </vt:variant>
      <vt:variant>
        <vt:lpwstr>https://docs.google.com/document/d/1B7bPq__VIfBZRgOoVhoQScs8TpQoW7B9S8B4FG41uIU/edit</vt:lpwstr>
      </vt:variant>
      <vt:variant>
        <vt:lpwstr/>
      </vt:variant>
      <vt:variant>
        <vt:i4>2293814</vt:i4>
      </vt:variant>
      <vt:variant>
        <vt:i4>60</vt:i4>
      </vt:variant>
      <vt:variant>
        <vt:i4>0</vt:i4>
      </vt:variant>
      <vt:variant>
        <vt:i4>5</vt:i4>
      </vt:variant>
      <vt:variant>
        <vt:lpwstr>http://hccis.info:8080/ojt/rest/api</vt:lpwstr>
      </vt:variant>
      <vt:variant>
        <vt:lpwstr/>
      </vt:variant>
      <vt:variant>
        <vt:i4>65543</vt:i4>
      </vt:variant>
      <vt:variant>
        <vt:i4>57</vt:i4>
      </vt:variant>
      <vt:variant>
        <vt:i4>0</vt:i4>
      </vt:variant>
      <vt:variant>
        <vt:i4>5</vt:i4>
      </vt:variant>
      <vt:variant>
        <vt:lpwstr>http://www.hollandcollege.com/programs/computer-information-systems/</vt:lpwstr>
      </vt:variant>
      <vt:variant>
        <vt:lpwstr/>
      </vt:variant>
      <vt:variant>
        <vt:i4>2949129</vt:i4>
      </vt:variant>
      <vt:variant>
        <vt:i4>50</vt:i4>
      </vt:variant>
      <vt:variant>
        <vt:i4>0</vt:i4>
      </vt:variant>
      <vt:variant>
        <vt:i4>5</vt:i4>
      </vt:variant>
      <vt:variant>
        <vt:lpwstr/>
      </vt:variant>
      <vt:variant>
        <vt:lpwstr>_Toc7765882</vt:lpwstr>
      </vt:variant>
      <vt:variant>
        <vt:i4>2949129</vt:i4>
      </vt:variant>
      <vt:variant>
        <vt:i4>44</vt:i4>
      </vt:variant>
      <vt:variant>
        <vt:i4>0</vt:i4>
      </vt:variant>
      <vt:variant>
        <vt:i4>5</vt:i4>
      </vt:variant>
      <vt:variant>
        <vt:lpwstr/>
      </vt:variant>
      <vt:variant>
        <vt:lpwstr>_Toc7765881</vt:lpwstr>
      </vt:variant>
      <vt:variant>
        <vt:i4>2949129</vt:i4>
      </vt:variant>
      <vt:variant>
        <vt:i4>38</vt:i4>
      </vt:variant>
      <vt:variant>
        <vt:i4>0</vt:i4>
      </vt:variant>
      <vt:variant>
        <vt:i4>5</vt:i4>
      </vt:variant>
      <vt:variant>
        <vt:lpwstr/>
      </vt:variant>
      <vt:variant>
        <vt:lpwstr>_Toc7765880</vt:lpwstr>
      </vt:variant>
      <vt:variant>
        <vt:i4>2228233</vt:i4>
      </vt:variant>
      <vt:variant>
        <vt:i4>32</vt:i4>
      </vt:variant>
      <vt:variant>
        <vt:i4>0</vt:i4>
      </vt:variant>
      <vt:variant>
        <vt:i4>5</vt:i4>
      </vt:variant>
      <vt:variant>
        <vt:lpwstr/>
      </vt:variant>
      <vt:variant>
        <vt:lpwstr>_Toc7765879</vt:lpwstr>
      </vt:variant>
      <vt:variant>
        <vt:i4>2228233</vt:i4>
      </vt:variant>
      <vt:variant>
        <vt:i4>26</vt:i4>
      </vt:variant>
      <vt:variant>
        <vt:i4>0</vt:i4>
      </vt:variant>
      <vt:variant>
        <vt:i4>5</vt:i4>
      </vt:variant>
      <vt:variant>
        <vt:lpwstr/>
      </vt:variant>
      <vt:variant>
        <vt:lpwstr>_Toc7765878</vt:lpwstr>
      </vt:variant>
      <vt:variant>
        <vt:i4>2228233</vt:i4>
      </vt:variant>
      <vt:variant>
        <vt:i4>20</vt:i4>
      </vt:variant>
      <vt:variant>
        <vt:i4>0</vt:i4>
      </vt:variant>
      <vt:variant>
        <vt:i4>5</vt:i4>
      </vt:variant>
      <vt:variant>
        <vt:lpwstr/>
      </vt:variant>
      <vt:variant>
        <vt:lpwstr>_Toc7765877</vt:lpwstr>
      </vt:variant>
      <vt:variant>
        <vt:i4>2228233</vt:i4>
      </vt:variant>
      <vt:variant>
        <vt:i4>14</vt:i4>
      </vt:variant>
      <vt:variant>
        <vt:i4>0</vt:i4>
      </vt:variant>
      <vt:variant>
        <vt:i4>5</vt:i4>
      </vt:variant>
      <vt:variant>
        <vt:lpwstr/>
      </vt:variant>
      <vt:variant>
        <vt:lpwstr>_Toc7765876</vt:lpwstr>
      </vt:variant>
      <vt:variant>
        <vt:i4>2228233</vt:i4>
      </vt:variant>
      <vt:variant>
        <vt:i4>8</vt:i4>
      </vt:variant>
      <vt:variant>
        <vt:i4>0</vt:i4>
      </vt:variant>
      <vt:variant>
        <vt:i4>5</vt:i4>
      </vt:variant>
      <vt:variant>
        <vt:lpwstr/>
      </vt:variant>
      <vt:variant>
        <vt:lpwstr>_Toc7765875</vt:lpwstr>
      </vt:variant>
      <vt:variant>
        <vt:i4>2228233</vt:i4>
      </vt:variant>
      <vt:variant>
        <vt:i4>2</vt:i4>
      </vt:variant>
      <vt:variant>
        <vt:i4>0</vt:i4>
      </vt:variant>
      <vt:variant>
        <vt:i4>5</vt:i4>
      </vt:variant>
      <vt:variant>
        <vt:lpwstr/>
      </vt:variant>
      <vt:variant>
        <vt:lpwstr>_Toc7765874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dc:title>
  <dc:subject/>
  <dc:creator>BJ MacLean</dc:creator>
  <cp:keywords/>
  <dc:description/>
  <cp:lastModifiedBy>BJ MacLean</cp:lastModifiedBy>
  <cp:revision>334</cp:revision>
  <dcterms:created xsi:type="dcterms:W3CDTF">2018-05-17T16:08:00Z</dcterms:created>
  <dcterms:modified xsi:type="dcterms:W3CDTF">2021-01-06T19:23:00Z</dcterms:modified>
  <cp:contentStatus>CIS2250 Advanced OOP</cp:contentStatus>
</cp:coreProperties>
</file>